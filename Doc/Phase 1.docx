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79563651"/>
        <w:docPartObj>
          <w:docPartGallery w:val="Cover Pages"/>
          <w:docPartUnique/>
        </w:docPartObj>
      </w:sdtPr>
      <w:sdtContent>
        <w:p w:rsidR="005F7E4D" w:rsidRDefault="00606CF9" w:rsidP="00F80CDA">
          <w:r>
            <w:pict>
              <v:group id="Group 149" o:spid="_x0000_s1026" style="position:absolute;margin-left:0;margin-top:0;width:575.8pt;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b01513 [3204]" stroked="f" strokeweight="1.5pt">
                  <v:stroke endcap="round"/>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9" o:title="" recolor="t" rotate="t" type="frame"/>
                  <v:stroke endcap="round"/>
                </v:rect>
                <w10:wrap anchorx="page" anchory="page"/>
              </v:group>
            </w:pict>
          </w:r>
        </w:p>
        <w:p w:rsidR="005F7E4D" w:rsidRDefault="00606CF9">
          <w:pPr>
            <w:rPr>
              <w:rFonts w:asciiTheme="majorHAnsi" w:eastAsiaTheme="majorEastAsia" w:hAnsiTheme="majorHAnsi" w:cstheme="majorBidi"/>
              <w:color w:val="B01513" w:themeColor="accent1"/>
              <w:kern w:val="28"/>
              <w:sz w:val="72"/>
              <w:szCs w:val="72"/>
            </w:rPr>
          </w:pPr>
          <w:r w:rsidRPr="00606CF9">
            <w:rPr>
              <w:noProof/>
              <w:lang w:val="en-CA" w:eastAsia="zh-TW"/>
            </w:rPr>
            <w:pict>
              <v:shapetype id="_x0000_t202" coordsize="21600,21600" o:spt="202" path="m,l,21600r21600,l21600,xe">
                <v:stroke joinstyle="miter"/>
                <v:path gradientshapeok="t" o:connecttype="rect"/>
              </v:shapetype>
              <v:shape id="Text Box 154" o:spid="_x0000_s1030" type="#_x0000_t202" style="position:absolute;margin-left:0;margin-top:0;width:575.8pt;height:240.75pt;z-index:251659264;visibility:visible;mso-width-percent:941;mso-top-percent:300;mso-position-horizontal:center;mso-position-horizontal-relative:page;mso-position-vertical-relative:page;mso-width-percent:941;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6WgQIAAGIFAAAOAAAAZHJzL2Uyb0RvYy54bWysVN9P2zAQfp+0/8Hy+0gKS0E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Uf&#10;OXPC0pAeVI/sE/Qs6ahDnY8LAt57gmJPBkJP+kjKVHivg01fKomRnXq9P/Q3hZOkPD2ZVTQ0ziTZ&#10;TsrqtDq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" filled="f" stroked="f" strokeweight=".5pt">
                <v:textbox inset="126pt,0,54pt,0">
                  <w:txbxContent>
                    <w:p w:rsidR="00AD6FED" w:rsidRDefault="00606CF9">
                      <w:pPr>
                        <w:jc w:val="right"/>
                        <w:rPr>
                          <w:color w:val="B01513" w:themeColor="accent1"/>
                          <w:sz w:val="64"/>
                          <w:szCs w:val="64"/>
                        </w:rPr>
                      </w:pPr>
                      <w:sdt>
                        <w:sdtPr>
                          <w:rPr>
                            <w:caps/>
                            <w:color w:val="B01513"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6FED">
                            <w:rPr>
                              <w:caps/>
                              <w:color w:val="B01513" w:themeColor="accent1"/>
                              <w:sz w:val="64"/>
                              <w:szCs w:val="64"/>
                            </w:rPr>
                            <w:t>Software requirments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D6FED" w:rsidRDefault="004F0D6D">
                          <w:pPr>
                            <w:jc w:val="right"/>
                            <w:rPr>
                              <w:smallCaps/>
                              <w:color w:val="404040" w:themeColor="text1" w:themeTint="BF"/>
                              <w:sz w:val="36"/>
                              <w:szCs w:val="36"/>
                            </w:rPr>
                          </w:pPr>
                          <w:r w:rsidRPr="004F0D6D">
                            <w:rPr>
                              <w:color w:val="404040" w:themeColor="text1" w:themeTint="BF"/>
                              <w:sz w:val="36"/>
                              <w:szCs w:val="36"/>
                            </w:rPr>
                            <w:t xml:space="preserve">Team Name: </w:t>
                          </w:r>
                          <w:r>
                            <w:rPr>
                              <w:color w:val="404040" w:themeColor="text1" w:themeTint="BF"/>
                              <w:sz w:val="36"/>
                              <w:szCs w:val="36"/>
                            </w:rPr>
                            <w:t>6 Guys, 1 Asteroid</w:t>
                          </w:r>
                        </w:p>
                      </w:sdtContent>
                    </w:sdt>
                  </w:txbxContent>
                </v:textbox>
                <w10:wrap type="square" anchorx="page" anchory="page"/>
              </v:shape>
            </w:pict>
          </w:r>
          <w:r w:rsidRPr="00606CF9">
            <w:rPr>
              <w:noProof/>
              <w:lang w:val="en-CA" w:eastAsia="zh-TW"/>
            </w:rPr>
            <w:pict>
              <v:shape id="Text Box 2" o:spid="_x0000_s1029" type="#_x0000_t202" style="position:absolute;margin-left:269.6pt;margin-top:385.3pt;width:273.8pt;height:240.7pt;z-index:251664384;visibility:visible;mso-width-percent:585;mso-height-percent:200;mso-wrap-distance-top:7.2pt;mso-wrap-distance-bottom:7.2pt;mso-position-horizontal-relative:page;mso-width-percent:585;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" filled="f" stroked="f">
                <v:textbox style="mso-fit-shape-to-text:t">
                  <w:txbxContent>
                    <w:p w:rsidR="00AD6FED" w:rsidRDefault="00AD6FED" w:rsidP="005F7E4D">
                      <w:pPr>
                        <w:pBdr>
                          <w:top w:val="single" w:sz="24" w:space="8" w:color="B01513" w:themeColor="accent1"/>
                          <w:bottom w:val="single" w:sz="24" w:space="8" w:color="B01513" w:themeColor="accent1"/>
                        </w:pBdr>
                        <w:spacing w:after="0"/>
                        <w:jc w:val="right"/>
                        <w:rPr>
                          <w:iCs/>
                          <w:color w:val="B01513" w:themeColor="accent1"/>
                          <w:sz w:val="28"/>
                          <w:szCs w:val="28"/>
                          <w:lang w:val="en-CA"/>
                        </w:rPr>
                      </w:pPr>
                      <w:r>
                        <w:rPr>
                          <w:iCs/>
                          <w:color w:val="B01513" w:themeColor="accent1"/>
                          <w:sz w:val="28"/>
                          <w:szCs w:val="28"/>
                          <w:lang w:val="en-CA"/>
                        </w:rPr>
                        <w:t>Jeffrey Leung</w:t>
                      </w:r>
                    </w:p>
                    <w:p w:rsidR="00AD6FED" w:rsidRPr="005F7E4D" w:rsidRDefault="00AD6FED" w:rsidP="005F7E4D">
                      <w:pPr>
                        <w:pBdr>
                          <w:top w:val="single" w:sz="24" w:space="8" w:color="B01513" w:themeColor="accent1"/>
                          <w:bottom w:val="single" w:sz="24" w:space="8" w:color="B01513" w:themeColor="accent1"/>
                        </w:pBdr>
                        <w:spacing w:after="0"/>
                        <w:jc w:val="right"/>
                        <w:rPr>
                          <w:iCs/>
                          <w:color w:val="B01513" w:themeColor="accent1"/>
                          <w:sz w:val="18"/>
                          <w:szCs w:val="18"/>
                          <w:lang w:val="en-CA"/>
                        </w:rPr>
                      </w:pPr>
                      <w:r>
                        <w:rPr>
                          <w:iCs/>
                          <w:color w:val="B01513" w:themeColor="accent1"/>
                          <w:sz w:val="18"/>
                          <w:szCs w:val="18"/>
                          <w:lang w:val="en-CA"/>
                        </w:rPr>
                        <w:t>[ID 260402139]</w:t>
                      </w:r>
                    </w:p>
                    <w:p w:rsidR="00AD6FED" w:rsidRDefault="00AD6FED" w:rsidP="005F7E4D">
                      <w:pPr>
                        <w:pBdr>
                          <w:top w:val="single" w:sz="24" w:space="8" w:color="B01513" w:themeColor="accent1"/>
                          <w:bottom w:val="single" w:sz="24" w:space="8" w:color="B01513" w:themeColor="accent1"/>
                        </w:pBdr>
                        <w:spacing w:after="0"/>
                        <w:jc w:val="right"/>
                        <w:rPr>
                          <w:iCs/>
                          <w:color w:val="B01513" w:themeColor="accent1"/>
                          <w:sz w:val="28"/>
                          <w:szCs w:val="28"/>
                          <w:lang w:val="en-CA"/>
                        </w:rPr>
                      </w:pPr>
                      <w:r>
                        <w:rPr>
                          <w:iCs/>
                          <w:color w:val="B01513" w:themeColor="accent1"/>
                          <w:sz w:val="28"/>
                          <w:szCs w:val="28"/>
                          <w:lang w:val="en-CA"/>
                        </w:rPr>
                        <w:t>Andrew Dennis</w:t>
                      </w:r>
                    </w:p>
                    <w:p w:rsidR="00AD6FED" w:rsidRPr="005F7E4D" w:rsidRDefault="00AD6FED" w:rsidP="005F7E4D">
                      <w:pPr>
                        <w:pBdr>
                          <w:top w:val="single" w:sz="24" w:space="8" w:color="B01513" w:themeColor="accent1"/>
                          <w:bottom w:val="single" w:sz="24" w:space="8" w:color="B01513" w:themeColor="accent1"/>
                        </w:pBdr>
                        <w:spacing w:after="0"/>
                        <w:jc w:val="right"/>
                        <w:rPr>
                          <w:iCs/>
                          <w:color w:val="B01513" w:themeColor="accent1"/>
                          <w:sz w:val="18"/>
                          <w:szCs w:val="18"/>
                          <w:lang w:val="en-CA"/>
                        </w:rPr>
                      </w:pPr>
                      <w:r w:rsidRPr="00C07B2E">
                        <w:rPr>
                          <w:iCs/>
                          <w:color w:val="B01513" w:themeColor="accent1"/>
                          <w:sz w:val="18"/>
                          <w:szCs w:val="18"/>
                          <w:lang w:val="en-CA"/>
                        </w:rPr>
                        <w:t>[ID</w:t>
                      </w:r>
                      <w:r w:rsidR="00C07B2E" w:rsidRPr="00C07B2E">
                        <w:rPr>
                          <w:iCs/>
                          <w:color w:val="B01513" w:themeColor="accent1"/>
                          <w:sz w:val="18"/>
                          <w:szCs w:val="18"/>
                          <w:lang w:val="en-CA"/>
                        </w:rPr>
                        <w:t xml:space="preserve"> 260475864</w:t>
                      </w:r>
                      <w:r w:rsidRPr="00C07B2E">
                        <w:rPr>
                          <w:iCs/>
                          <w:color w:val="B01513" w:themeColor="accent1"/>
                          <w:sz w:val="18"/>
                          <w:szCs w:val="18"/>
                          <w:lang w:val="en-CA"/>
                        </w:rPr>
                        <w:t>]</w:t>
                      </w:r>
                    </w:p>
                    <w:p w:rsidR="00AD6FED" w:rsidRDefault="00AD6FED" w:rsidP="005F7E4D">
                      <w:pPr>
                        <w:pBdr>
                          <w:top w:val="single" w:sz="24" w:space="8" w:color="B01513" w:themeColor="accent1"/>
                          <w:bottom w:val="single" w:sz="24" w:space="8" w:color="B01513" w:themeColor="accent1"/>
                        </w:pBdr>
                        <w:spacing w:after="0"/>
                        <w:jc w:val="right"/>
                        <w:rPr>
                          <w:iCs/>
                          <w:color w:val="B01513" w:themeColor="accent1"/>
                          <w:sz w:val="28"/>
                          <w:szCs w:val="28"/>
                          <w:lang w:val="en-CA"/>
                        </w:rPr>
                      </w:pPr>
                      <w:r>
                        <w:rPr>
                          <w:iCs/>
                          <w:color w:val="B01513" w:themeColor="accent1"/>
                          <w:sz w:val="28"/>
                          <w:szCs w:val="28"/>
                          <w:lang w:val="en-CA"/>
                        </w:rPr>
                        <w:t>Corey Perlman</w:t>
                      </w:r>
                    </w:p>
                    <w:p w:rsidR="00AD6FED" w:rsidRPr="005F7E4D" w:rsidRDefault="00AD6FED" w:rsidP="005F7E4D">
                      <w:pPr>
                        <w:pBdr>
                          <w:top w:val="single" w:sz="24" w:space="8" w:color="B01513" w:themeColor="accent1"/>
                          <w:bottom w:val="single" w:sz="24" w:space="8" w:color="B01513" w:themeColor="accent1"/>
                        </w:pBdr>
                        <w:spacing w:after="0"/>
                        <w:jc w:val="right"/>
                        <w:rPr>
                          <w:iCs/>
                          <w:color w:val="B01513" w:themeColor="accent1"/>
                          <w:sz w:val="18"/>
                          <w:szCs w:val="18"/>
                          <w:lang w:val="en-CA"/>
                        </w:rPr>
                      </w:pPr>
                      <w:r>
                        <w:rPr>
                          <w:iCs/>
                          <w:color w:val="B01513" w:themeColor="accent1"/>
                          <w:sz w:val="18"/>
                          <w:szCs w:val="18"/>
                          <w:lang w:val="en-CA"/>
                        </w:rPr>
                        <w:t>[ID 260475188]</w:t>
                      </w:r>
                    </w:p>
                    <w:p w:rsidR="00AD6FED" w:rsidRDefault="00AD6FED" w:rsidP="005F7E4D">
                      <w:pPr>
                        <w:pBdr>
                          <w:top w:val="single" w:sz="24" w:space="8" w:color="B01513" w:themeColor="accent1"/>
                          <w:bottom w:val="single" w:sz="24" w:space="8" w:color="B01513" w:themeColor="accent1"/>
                        </w:pBdr>
                        <w:spacing w:after="0"/>
                        <w:jc w:val="right"/>
                        <w:rPr>
                          <w:iCs/>
                          <w:color w:val="B01513" w:themeColor="accent1"/>
                          <w:sz w:val="28"/>
                          <w:szCs w:val="28"/>
                          <w:lang w:val="en-CA"/>
                        </w:rPr>
                      </w:pPr>
                      <w:r>
                        <w:rPr>
                          <w:iCs/>
                          <w:color w:val="B01513" w:themeColor="accent1"/>
                          <w:sz w:val="28"/>
                          <w:szCs w:val="28"/>
                          <w:lang w:val="en-CA"/>
                        </w:rPr>
                        <w:t>Neil Sabharwal</w:t>
                      </w:r>
                    </w:p>
                    <w:p w:rsidR="00AD6FED" w:rsidRPr="005F7E4D" w:rsidRDefault="00AD6FED" w:rsidP="00F06C89">
                      <w:pPr>
                        <w:pBdr>
                          <w:top w:val="single" w:sz="24" w:space="8" w:color="B01513" w:themeColor="accent1"/>
                          <w:bottom w:val="single" w:sz="24" w:space="8" w:color="B01513" w:themeColor="accent1"/>
                        </w:pBdr>
                        <w:spacing w:after="0"/>
                        <w:jc w:val="right"/>
                        <w:rPr>
                          <w:iCs/>
                          <w:color w:val="B01513" w:themeColor="accent1"/>
                          <w:sz w:val="18"/>
                          <w:szCs w:val="18"/>
                          <w:lang w:val="en-CA"/>
                        </w:rPr>
                      </w:pPr>
                      <w:r>
                        <w:rPr>
                          <w:iCs/>
                          <w:color w:val="B01513" w:themeColor="accent1"/>
                          <w:sz w:val="18"/>
                          <w:szCs w:val="18"/>
                          <w:lang w:val="en-CA"/>
                        </w:rPr>
                        <w:t>[ID 260474982]</w:t>
                      </w:r>
                    </w:p>
                    <w:p w:rsidR="00AD6FED" w:rsidRDefault="00AD6FED" w:rsidP="005F7E4D">
                      <w:pPr>
                        <w:pBdr>
                          <w:top w:val="single" w:sz="24" w:space="8" w:color="B01513" w:themeColor="accent1"/>
                          <w:bottom w:val="single" w:sz="24" w:space="8" w:color="B01513" w:themeColor="accent1"/>
                        </w:pBdr>
                        <w:spacing w:after="0"/>
                        <w:jc w:val="right"/>
                        <w:rPr>
                          <w:iCs/>
                          <w:color w:val="B01513" w:themeColor="accent1"/>
                          <w:sz w:val="28"/>
                          <w:szCs w:val="28"/>
                          <w:lang w:val="en-CA"/>
                        </w:rPr>
                      </w:pPr>
                      <w:r>
                        <w:rPr>
                          <w:iCs/>
                          <w:color w:val="B01513" w:themeColor="accent1"/>
                          <w:sz w:val="28"/>
                          <w:szCs w:val="28"/>
                          <w:lang w:val="en-CA"/>
                        </w:rPr>
                        <w:t>HoaiPhuoc Truong</w:t>
                      </w:r>
                    </w:p>
                    <w:p w:rsidR="00AD6FED" w:rsidRPr="005F7E4D" w:rsidRDefault="00AD6FED" w:rsidP="005F7E4D">
                      <w:pPr>
                        <w:pBdr>
                          <w:top w:val="single" w:sz="24" w:space="8" w:color="B01513" w:themeColor="accent1"/>
                          <w:bottom w:val="single" w:sz="24" w:space="8" w:color="B01513" w:themeColor="accent1"/>
                        </w:pBdr>
                        <w:spacing w:after="0"/>
                        <w:jc w:val="right"/>
                        <w:rPr>
                          <w:iCs/>
                          <w:color w:val="B01513" w:themeColor="accent1"/>
                          <w:sz w:val="18"/>
                          <w:szCs w:val="18"/>
                          <w:lang w:val="en-CA"/>
                        </w:rPr>
                      </w:pPr>
                      <w:r>
                        <w:rPr>
                          <w:iCs/>
                          <w:color w:val="B01513" w:themeColor="accent1"/>
                          <w:sz w:val="18"/>
                          <w:szCs w:val="18"/>
                          <w:lang w:val="en-CA"/>
                        </w:rPr>
                        <w:t>[ID 260526454]</w:t>
                      </w:r>
                    </w:p>
                    <w:p w:rsidR="00AD6FED" w:rsidRDefault="00AD6FED" w:rsidP="005F7E4D">
                      <w:pPr>
                        <w:pBdr>
                          <w:top w:val="single" w:sz="24" w:space="8" w:color="B01513" w:themeColor="accent1"/>
                          <w:bottom w:val="single" w:sz="24" w:space="8" w:color="B01513" w:themeColor="accent1"/>
                        </w:pBdr>
                        <w:spacing w:after="0"/>
                        <w:jc w:val="right"/>
                        <w:rPr>
                          <w:iCs/>
                          <w:color w:val="B01513" w:themeColor="accent1"/>
                          <w:sz w:val="28"/>
                          <w:szCs w:val="28"/>
                          <w:lang w:val="en-CA"/>
                        </w:rPr>
                      </w:pPr>
                      <w:r>
                        <w:rPr>
                          <w:iCs/>
                          <w:color w:val="B01513" w:themeColor="accent1"/>
                          <w:sz w:val="28"/>
                          <w:szCs w:val="28"/>
                          <w:lang w:val="en-CA"/>
                        </w:rPr>
                        <w:t>Richard Pringle</w:t>
                      </w:r>
                    </w:p>
                    <w:p w:rsidR="00AD6FED" w:rsidRPr="005F7E4D" w:rsidRDefault="00AD6FED" w:rsidP="005F7E4D">
                      <w:pPr>
                        <w:pBdr>
                          <w:top w:val="single" w:sz="24" w:space="8" w:color="B01513" w:themeColor="accent1"/>
                          <w:bottom w:val="single" w:sz="24" w:space="8" w:color="B01513" w:themeColor="accent1"/>
                        </w:pBdr>
                        <w:spacing w:after="0"/>
                        <w:jc w:val="right"/>
                        <w:rPr>
                          <w:iCs/>
                          <w:color w:val="B01513" w:themeColor="accent1"/>
                          <w:sz w:val="18"/>
                          <w:szCs w:val="18"/>
                          <w:lang w:val="en-CA"/>
                        </w:rPr>
                      </w:pPr>
                      <w:r>
                        <w:rPr>
                          <w:iCs/>
                          <w:color w:val="B01513" w:themeColor="accent1"/>
                          <w:sz w:val="18"/>
                          <w:szCs w:val="18"/>
                          <w:lang w:val="en-CA"/>
                        </w:rPr>
                        <w:t>[ID 260302515]</w:t>
                      </w:r>
                    </w:p>
                  </w:txbxContent>
                </v:textbox>
                <w10:wrap type="topAndBottom" anchorx="page"/>
              </v:shape>
            </w:pict>
          </w:r>
          <w:r w:rsidR="005F7E4D">
            <w:br w:type="page"/>
          </w:r>
        </w:p>
      </w:sdtContent>
    </w:sdt>
    <w:p w:rsidR="00415A31" w:rsidRDefault="00415A31">
      <w:pPr>
        <w:pStyle w:val="Title"/>
        <w:sectPr w:rsidR="00415A31" w:rsidSect="005F7E4D">
          <w:footerReference w:type="default" r:id="rId10"/>
          <w:footerReference w:type="first" r:id="rId11"/>
          <w:pgSz w:w="12240" w:h="15840"/>
          <w:pgMar w:top="1440" w:right="1440" w:bottom="1440" w:left="1440" w:header="720" w:footer="720" w:gutter="0"/>
          <w:pgNumType w:start="0"/>
          <w:cols w:space="720"/>
          <w:titlePg/>
          <w:docGrid w:linePitch="231"/>
        </w:sectPr>
      </w:pPr>
    </w:p>
    <w:sdt>
      <w:sdtPr>
        <w:rPr>
          <w:rFonts w:asciiTheme="minorHAnsi" w:eastAsiaTheme="minorEastAsia" w:hAnsiTheme="minorHAnsi" w:cstheme="minorBidi"/>
          <w:b w:val="0"/>
          <w:bCs w:val="0"/>
          <w:color w:val="auto"/>
          <w:sz w:val="17"/>
          <w:szCs w:val="17"/>
          <w:lang w:eastAsia="ja-JP"/>
        </w:rPr>
        <w:id w:val="1762786323"/>
        <w:docPartObj>
          <w:docPartGallery w:val="Table of Contents"/>
          <w:docPartUnique/>
        </w:docPartObj>
      </w:sdtPr>
      <w:sdtContent>
        <w:p w:rsidR="00415A31" w:rsidRDefault="00415A31" w:rsidP="00C07B2E">
          <w:pPr>
            <w:pStyle w:val="TOCHeading"/>
            <w:spacing w:before="0"/>
          </w:pPr>
          <w:r>
            <w:t>Contents</w:t>
          </w:r>
        </w:p>
        <w:p w:rsidR="00356F35" w:rsidRDefault="00EC26E1">
          <w:pPr>
            <w:pStyle w:val="TOC1"/>
            <w:rPr>
              <w:noProof/>
              <w:sz w:val="22"/>
              <w:szCs w:val="22"/>
              <w:lang w:val="en-CA" w:eastAsia="en-CA"/>
            </w:rPr>
          </w:pPr>
          <w:r>
            <w:t xml:space="preserve">1. </w:t>
          </w:r>
          <w:r w:rsidR="00606CF9">
            <w:fldChar w:fldCharType="begin"/>
          </w:r>
          <w:r w:rsidR="00415A31">
            <w:instrText xml:space="preserve"> TOC \o "1-3" \h \z \u </w:instrText>
          </w:r>
          <w:r w:rsidR="00606CF9">
            <w:fldChar w:fldCharType="separate"/>
          </w:r>
          <w:hyperlink w:anchor="_Toc348294987" w:history="1">
            <w:r w:rsidR="00356F35" w:rsidRPr="00786A4E">
              <w:rPr>
                <w:rStyle w:val="Hyperlink"/>
                <w:noProof/>
              </w:rPr>
              <w:t>Introduction</w:t>
            </w:r>
            <w:r w:rsidR="00356F35">
              <w:rPr>
                <w:noProof/>
                <w:webHidden/>
              </w:rPr>
              <w:tab/>
            </w:r>
            <w:r w:rsidR="00606CF9">
              <w:rPr>
                <w:noProof/>
                <w:webHidden/>
              </w:rPr>
              <w:fldChar w:fldCharType="begin"/>
            </w:r>
            <w:r w:rsidR="00356F35">
              <w:rPr>
                <w:noProof/>
                <w:webHidden/>
              </w:rPr>
              <w:instrText xml:space="preserve"> PAGEREF _Toc348294987 \h </w:instrText>
            </w:r>
            <w:r w:rsidR="00606CF9">
              <w:rPr>
                <w:noProof/>
                <w:webHidden/>
              </w:rPr>
            </w:r>
            <w:r w:rsidR="00606CF9">
              <w:rPr>
                <w:noProof/>
                <w:webHidden/>
              </w:rPr>
              <w:fldChar w:fldCharType="separate"/>
            </w:r>
            <w:r w:rsidR="00356F35">
              <w:rPr>
                <w:noProof/>
                <w:webHidden/>
              </w:rPr>
              <w:t>2</w:t>
            </w:r>
            <w:r w:rsidR="00606CF9">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4988" w:history="1">
            <w:r w:rsidR="00356F35" w:rsidRPr="00786A4E">
              <w:rPr>
                <w:rStyle w:val="Hyperlink"/>
                <w:noProof/>
              </w:rPr>
              <w:t>1.1 Purpose</w:t>
            </w:r>
            <w:r w:rsidR="00356F35">
              <w:rPr>
                <w:noProof/>
                <w:webHidden/>
              </w:rPr>
              <w:tab/>
            </w:r>
            <w:r>
              <w:rPr>
                <w:noProof/>
                <w:webHidden/>
              </w:rPr>
              <w:fldChar w:fldCharType="begin"/>
            </w:r>
            <w:r w:rsidR="00356F35">
              <w:rPr>
                <w:noProof/>
                <w:webHidden/>
              </w:rPr>
              <w:instrText xml:space="preserve"> PAGEREF _Toc348294988 \h </w:instrText>
            </w:r>
            <w:r>
              <w:rPr>
                <w:noProof/>
                <w:webHidden/>
              </w:rPr>
            </w:r>
            <w:r>
              <w:rPr>
                <w:noProof/>
                <w:webHidden/>
              </w:rPr>
              <w:fldChar w:fldCharType="separate"/>
            </w:r>
            <w:r w:rsidR="00356F35">
              <w:rPr>
                <w:noProof/>
                <w:webHidden/>
              </w:rPr>
              <w:t>2</w:t>
            </w:r>
            <w:r>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4989" w:history="1">
            <w:r w:rsidR="00356F35" w:rsidRPr="00786A4E">
              <w:rPr>
                <w:rStyle w:val="Hyperlink"/>
                <w:noProof/>
              </w:rPr>
              <w:t>1.2 Scope</w:t>
            </w:r>
            <w:r w:rsidR="00356F35">
              <w:rPr>
                <w:noProof/>
                <w:webHidden/>
              </w:rPr>
              <w:tab/>
            </w:r>
            <w:r>
              <w:rPr>
                <w:noProof/>
                <w:webHidden/>
              </w:rPr>
              <w:fldChar w:fldCharType="begin"/>
            </w:r>
            <w:r w:rsidR="00356F35">
              <w:rPr>
                <w:noProof/>
                <w:webHidden/>
              </w:rPr>
              <w:instrText xml:space="preserve"> PAGEREF _Toc348294989 \h </w:instrText>
            </w:r>
            <w:r>
              <w:rPr>
                <w:noProof/>
                <w:webHidden/>
              </w:rPr>
            </w:r>
            <w:r>
              <w:rPr>
                <w:noProof/>
                <w:webHidden/>
              </w:rPr>
              <w:fldChar w:fldCharType="separate"/>
            </w:r>
            <w:r w:rsidR="00356F35">
              <w:rPr>
                <w:noProof/>
                <w:webHidden/>
              </w:rPr>
              <w:t>2</w:t>
            </w:r>
            <w:r>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4990" w:history="1">
            <w:r w:rsidR="00356F35" w:rsidRPr="00786A4E">
              <w:rPr>
                <w:rStyle w:val="Hyperlink"/>
                <w:noProof/>
              </w:rPr>
              <w:t>1.3 Definitions</w:t>
            </w:r>
            <w:r w:rsidR="00356F35">
              <w:rPr>
                <w:noProof/>
                <w:webHidden/>
              </w:rPr>
              <w:tab/>
            </w:r>
            <w:r>
              <w:rPr>
                <w:noProof/>
                <w:webHidden/>
              </w:rPr>
              <w:fldChar w:fldCharType="begin"/>
            </w:r>
            <w:r w:rsidR="00356F35">
              <w:rPr>
                <w:noProof/>
                <w:webHidden/>
              </w:rPr>
              <w:instrText xml:space="preserve"> PAGEREF _Toc348294990 \h </w:instrText>
            </w:r>
            <w:r>
              <w:rPr>
                <w:noProof/>
                <w:webHidden/>
              </w:rPr>
            </w:r>
            <w:r>
              <w:rPr>
                <w:noProof/>
                <w:webHidden/>
              </w:rPr>
              <w:fldChar w:fldCharType="separate"/>
            </w:r>
            <w:r w:rsidR="00356F35">
              <w:rPr>
                <w:noProof/>
                <w:webHidden/>
              </w:rPr>
              <w:t>2</w:t>
            </w:r>
            <w:r>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4991" w:history="1">
            <w:r w:rsidR="00356F35" w:rsidRPr="00786A4E">
              <w:rPr>
                <w:rStyle w:val="Hyperlink"/>
                <w:noProof/>
              </w:rPr>
              <w:t>1.4 References</w:t>
            </w:r>
            <w:r w:rsidR="00356F35">
              <w:rPr>
                <w:noProof/>
                <w:webHidden/>
              </w:rPr>
              <w:tab/>
            </w:r>
            <w:r>
              <w:rPr>
                <w:noProof/>
                <w:webHidden/>
              </w:rPr>
              <w:fldChar w:fldCharType="begin"/>
            </w:r>
            <w:r w:rsidR="00356F35">
              <w:rPr>
                <w:noProof/>
                <w:webHidden/>
              </w:rPr>
              <w:instrText xml:space="preserve"> PAGEREF _Toc348294991 \h </w:instrText>
            </w:r>
            <w:r>
              <w:rPr>
                <w:noProof/>
                <w:webHidden/>
              </w:rPr>
            </w:r>
            <w:r>
              <w:rPr>
                <w:noProof/>
                <w:webHidden/>
              </w:rPr>
              <w:fldChar w:fldCharType="separate"/>
            </w:r>
            <w:r w:rsidR="00356F35">
              <w:rPr>
                <w:noProof/>
                <w:webHidden/>
              </w:rPr>
              <w:t>3</w:t>
            </w:r>
            <w:r>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4992" w:history="1">
            <w:r w:rsidR="00356F35" w:rsidRPr="00786A4E">
              <w:rPr>
                <w:rStyle w:val="Hyperlink"/>
                <w:noProof/>
              </w:rPr>
              <w:t>1.5 Overview</w:t>
            </w:r>
            <w:r w:rsidR="00356F35">
              <w:rPr>
                <w:noProof/>
                <w:webHidden/>
              </w:rPr>
              <w:tab/>
            </w:r>
            <w:r>
              <w:rPr>
                <w:noProof/>
                <w:webHidden/>
              </w:rPr>
              <w:fldChar w:fldCharType="begin"/>
            </w:r>
            <w:r w:rsidR="00356F35">
              <w:rPr>
                <w:noProof/>
                <w:webHidden/>
              </w:rPr>
              <w:instrText xml:space="preserve"> PAGEREF _Toc348294992 \h </w:instrText>
            </w:r>
            <w:r>
              <w:rPr>
                <w:noProof/>
                <w:webHidden/>
              </w:rPr>
            </w:r>
            <w:r>
              <w:rPr>
                <w:noProof/>
                <w:webHidden/>
              </w:rPr>
              <w:fldChar w:fldCharType="separate"/>
            </w:r>
            <w:r w:rsidR="00356F35">
              <w:rPr>
                <w:noProof/>
                <w:webHidden/>
              </w:rPr>
              <w:t>3</w:t>
            </w:r>
            <w:r>
              <w:rPr>
                <w:noProof/>
                <w:webHidden/>
              </w:rPr>
              <w:fldChar w:fldCharType="end"/>
            </w:r>
          </w:hyperlink>
        </w:p>
        <w:p w:rsidR="00356F35" w:rsidRDefault="00EC26E1">
          <w:pPr>
            <w:pStyle w:val="TOC1"/>
            <w:rPr>
              <w:noProof/>
              <w:sz w:val="22"/>
              <w:szCs w:val="22"/>
              <w:lang w:val="en-CA" w:eastAsia="en-CA"/>
            </w:rPr>
          </w:pPr>
          <w:r>
            <w:t xml:space="preserve">2. </w:t>
          </w:r>
          <w:hyperlink w:anchor="_Toc348294993" w:history="1">
            <w:r w:rsidR="00356F35" w:rsidRPr="00786A4E">
              <w:rPr>
                <w:rStyle w:val="Hyperlink"/>
                <w:noProof/>
              </w:rPr>
              <w:t>Overall description</w:t>
            </w:r>
            <w:r w:rsidR="00356F35">
              <w:rPr>
                <w:noProof/>
                <w:webHidden/>
              </w:rPr>
              <w:tab/>
            </w:r>
            <w:r w:rsidR="00606CF9">
              <w:rPr>
                <w:noProof/>
                <w:webHidden/>
              </w:rPr>
              <w:fldChar w:fldCharType="begin"/>
            </w:r>
            <w:r w:rsidR="00356F35">
              <w:rPr>
                <w:noProof/>
                <w:webHidden/>
              </w:rPr>
              <w:instrText xml:space="preserve"> PAGEREF _Toc348294993 \h </w:instrText>
            </w:r>
            <w:r w:rsidR="00606CF9">
              <w:rPr>
                <w:noProof/>
                <w:webHidden/>
              </w:rPr>
            </w:r>
            <w:r w:rsidR="00606CF9">
              <w:rPr>
                <w:noProof/>
                <w:webHidden/>
              </w:rPr>
              <w:fldChar w:fldCharType="separate"/>
            </w:r>
            <w:r w:rsidR="00356F35">
              <w:rPr>
                <w:noProof/>
                <w:webHidden/>
              </w:rPr>
              <w:t>3</w:t>
            </w:r>
            <w:r w:rsidR="00606CF9">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4994" w:history="1">
            <w:r w:rsidR="00356F35" w:rsidRPr="00786A4E">
              <w:rPr>
                <w:rStyle w:val="Hyperlink"/>
                <w:noProof/>
              </w:rPr>
              <w:t>2.1 Production perspective</w:t>
            </w:r>
            <w:r w:rsidR="00356F35">
              <w:rPr>
                <w:noProof/>
                <w:webHidden/>
              </w:rPr>
              <w:tab/>
            </w:r>
            <w:r>
              <w:rPr>
                <w:noProof/>
                <w:webHidden/>
              </w:rPr>
              <w:fldChar w:fldCharType="begin"/>
            </w:r>
            <w:r w:rsidR="00356F35">
              <w:rPr>
                <w:noProof/>
                <w:webHidden/>
              </w:rPr>
              <w:instrText xml:space="preserve"> PAGEREF _Toc348294994 \h </w:instrText>
            </w:r>
            <w:r>
              <w:rPr>
                <w:noProof/>
                <w:webHidden/>
              </w:rPr>
            </w:r>
            <w:r>
              <w:rPr>
                <w:noProof/>
                <w:webHidden/>
              </w:rPr>
              <w:fldChar w:fldCharType="separate"/>
            </w:r>
            <w:r w:rsidR="00356F35">
              <w:rPr>
                <w:noProof/>
                <w:webHidden/>
              </w:rPr>
              <w:t>3</w:t>
            </w:r>
            <w:r>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4995" w:history="1">
            <w:r w:rsidR="00356F35" w:rsidRPr="00786A4E">
              <w:rPr>
                <w:rStyle w:val="Hyperlink"/>
                <w:noProof/>
              </w:rPr>
              <w:t>2.2 Product functions and use cases</w:t>
            </w:r>
            <w:r w:rsidR="00356F35">
              <w:rPr>
                <w:noProof/>
                <w:webHidden/>
              </w:rPr>
              <w:tab/>
            </w:r>
            <w:r>
              <w:rPr>
                <w:noProof/>
                <w:webHidden/>
              </w:rPr>
              <w:fldChar w:fldCharType="begin"/>
            </w:r>
            <w:r w:rsidR="00356F35">
              <w:rPr>
                <w:noProof/>
                <w:webHidden/>
              </w:rPr>
              <w:instrText xml:space="preserve"> PAGEREF _Toc348294995 \h </w:instrText>
            </w:r>
            <w:r>
              <w:rPr>
                <w:noProof/>
                <w:webHidden/>
              </w:rPr>
            </w:r>
            <w:r>
              <w:rPr>
                <w:noProof/>
                <w:webHidden/>
              </w:rPr>
              <w:fldChar w:fldCharType="separate"/>
            </w:r>
            <w:r w:rsidR="00356F35">
              <w:rPr>
                <w:noProof/>
                <w:webHidden/>
              </w:rPr>
              <w:t>3</w:t>
            </w:r>
            <w:r>
              <w:rPr>
                <w:noProof/>
                <w:webHidden/>
              </w:rPr>
              <w:fldChar w:fldCharType="end"/>
            </w:r>
          </w:hyperlink>
        </w:p>
        <w:p w:rsidR="00356F35" w:rsidRDefault="00606CF9">
          <w:pPr>
            <w:pStyle w:val="TOC3"/>
            <w:rPr>
              <w:noProof/>
              <w:sz w:val="22"/>
              <w:szCs w:val="22"/>
              <w:lang w:val="en-CA" w:eastAsia="en-CA"/>
            </w:rPr>
          </w:pPr>
          <w:hyperlink w:anchor="_Toc348294996" w:history="1">
            <w:r w:rsidR="00356F35" w:rsidRPr="00786A4E">
              <w:rPr>
                <w:rStyle w:val="Hyperlink"/>
                <w:noProof/>
              </w:rPr>
              <w:t>2.2.1) Functions:</w:t>
            </w:r>
            <w:r w:rsidR="00356F35">
              <w:rPr>
                <w:noProof/>
                <w:webHidden/>
              </w:rPr>
              <w:tab/>
            </w:r>
            <w:r>
              <w:rPr>
                <w:noProof/>
                <w:webHidden/>
              </w:rPr>
              <w:fldChar w:fldCharType="begin"/>
            </w:r>
            <w:r w:rsidR="00356F35">
              <w:rPr>
                <w:noProof/>
                <w:webHidden/>
              </w:rPr>
              <w:instrText xml:space="preserve"> PAGEREF _Toc348294996 \h </w:instrText>
            </w:r>
            <w:r>
              <w:rPr>
                <w:noProof/>
                <w:webHidden/>
              </w:rPr>
            </w:r>
            <w:r>
              <w:rPr>
                <w:noProof/>
                <w:webHidden/>
              </w:rPr>
              <w:fldChar w:fldCharType="separate"/>
            </w:r>
            <w:r w:rsidR="00356F35">
              <w:rPr>
                <w:noProof/>
                <w:webHidden/>
              </w:rPr>
              <w:t>3</w:t>
            </w:r>
            <w:r>
              <w:rPr>
                <w:noProof/>
                <w:webHidden/>
              </w:rPr>
              <w:fldChar w:fldCharType="end"/>
            </w:r>
          </w:hyperlink>
        </w:p>
        <w:p w:rsidR="00356F35" w:rsidRDefault="00606CF9">
          <w:pPr>
            <w:pStyle w:val="TOC3"/>
            <w:rPr>
              <w:noProof/>
              <w:sz w:val="22"/>
              <w:szCs w:val="22"/>
              <w:lang w:val="en-CA" w:eastAsia="en-CA"/>
            </w:rPr>
          </w:pPr>
          <w:hyperlink w:anchor="_Toc348294997" w:history="1">
            <w:r w:rsidR="00356F35" w:rsidRPr="00786A4E">
              <w:rPr>
                <w:rStyle w:val="Hyperlink"/>
                <w:noProof/>
              </w:rPr>
              <w:t>2.2.2) Use cases</w:t>
            </w:r>
            <w:r w:rsidR="00356F35">
              <w:rPr>
                <w:noProof/>
                <w:webHidden/>
              </w:rPr>
              <w:tab/>
            </w:r>
            <w:r>
              <w:rPr>
                <w:noProof/>
                <w:webHidden/>
              </w:rPr>
              <w:fldChar w:fldCharType="begin"/>
            </w:r>
            <w:r w:rsidR="00356F35">
              <w:rPr>
                <w:noProof/>
                <w:webHidden/>
              </w:rPr>
              <w:instrText xml:space="preserve"> PAGEREF _Toc348294997 \h </w:instrText>
            </w:r>
            <w:r>
              <w:rPr>
                <w:noProof/>
                <w:webHidden/>
              </w:rPr>
            </w:r>
            <w:r>
              <w:rPr>
                <w:noProof/>
                <w:webHidden/>
              </w:rPr>
              <w:fldChar w:fldCharType="separate"/>
            </w:r>
            <w:r w:rsidR="00356F35">
              <w:rPr>
                <w:noProof/>
                <w:webHidden/>
              </w:rPr>
              <w:t>5</w:t>
            </w:r>
            <w:r>
              <w:rPr>
                <w:noProof/>
                <w:webHidden/>
              </w:rPr>
              <w:fldChar w:fldCharType="end"/>
            </w:r>
          </w:hyperlink>
        </w:p>
        <w:p w:rsidR="00356F35" w:rsidRDefault="00606CF9" w:rsidP="000636AD">
          <w:pPr>
            <w:pStyle w:val="TOC3"/>
            <w:ind w:left="180"/>
            <w:rPr>
              <w:noProof/>
              <w:sz w:val="22"/>
              <w:szCs w:val="22"/>
              <w:lang w:val="en-CA" w:eastAsia="en-CA"/>
            </w:rPr>
          </w:pPr>
          <w:hyperlink w:anchor="_Toc348294998" w:history="1">
            <w:r w:rsidR="00356F35" w:rsidRPr="00786A4E">
              <w:rPr>
                <w:rStyle w:val="Hyperlink"/>
                <w:noProof/>
              </w:rPr>
              <w:t>2.3 User characteristics:</w:t>
            </w:r>
            <w:r w:rsidR="00356F35">
              <w:rPr>
                <w:noProof/>
                <w:webHidden/>
              </w:rPr>
              <w:tab/>
            </w:r>
            <w:r>
              <w:rPr>
                <w:noProof/>
                <w:webHidden/>
              </w:rPr>
              <w:fldChar w:fldCharType="begin"/>
            </w:r>
            <w:r w:rsidR="00356F35">
              <w:rPr>
                <w:noProof/>
                <w:webHidden/>
              </w:rPr>
              <w:instrText xml:space="preserve"> PAGEREF _Toc348294998 \h </w:instrText>
            </w:r>
            <w:r>
              <w:rPr>
                <w:noProof/>
                <w:webHidden/>
              </w:rPr>
            </w:r>
            <w:r>
              <w:rPr>
                <w:noProof/>
                <w:webHidden/>
              </w:rPr>
              <w:fldChar w:fldCharType="separate"/>
            </w:r>
            <w:r w:rsidR="00356F35">
              <w:rPr>
                <w:noProof/>
                <w:webHidden/>
              </w:rPr>
              <w:t>8</w:t>
            </w:r>
            <w:r>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4999" w:history="1">
            <w:r w:rsidR="00356F35" w:rsidRPr="00786A4E">
              <w:rPr>
                <w:rStyle w:val="Hyperlink"/>
                <w:noProof/>
              </w:rPr>
              <w:t>2.</w:t>
            </w:r>
            <w:r w:rsidR="000636AD">
              <w:rPr>
                <w:rStyle w:val="Hyperlink"/>
                <w:noProof/>
              </w:rPr>
              <w:t>4</w:t>
            </w:r>
            <w:r w:rsidR="00356F35" w:rsidRPr="00786A4E">
              <w:rPr>
                <w:rStyle w:val="Hyperlink"/>
                <w:noProof/>
              </w:rPr>
              <w:t xml:space="preserve"> Constraints</w:t>
            </w:r>
            <w:r w:rsidR="00356F35">
              <w:rPr>
                <w:noProof/>
                <w:webHidden/>
              </w:rPr>
              <w:tab/>
            </w:r>
            <w:r>
              <w:rPr>
                <w:noProof/>
                <w:webHidden/>
              </w:rPr>
              <w:fldChar w:fldCharType="begin"/>
            </w:r>
            <w:r w:rsidR="00356F35">
              <w:rPr>
                <w:noProof/>
                <w:webHidden/>
              </w:rPr>
              <w:instrText xml:space="preserve"> PAGEREF _Toc348294999 \h </w:instrText>
            </w:r>
            <w:r>
              <w:rPr>
                <w:noProof/>
                <w:webHidden/>
              </w:rPr>
            </w:r>
            <w:r>
              <w:rPr>
                <w:noProof/>
                <w:webHidden/>
              </w:rPr>
              <w:fldChar w:fldCharType="separate"/>
            </w:r>
            <w:r w:rsidR="00356F35">
              <w:rPr>
                <w:noProof/>
                <w:webHidden/>
              </w:rPr>
              <w:t>8</w:t>
            </w:r>
            <w:r>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5000" w:history="1">
            <w:r w:rsidR="00356F35" w:rsidRPr="00786A4E">
              <w:rPr>
                <w:rStyle w:val="Hyperlink"/>
                <w:noProof/>
              </w:rPr>
              <w:t>2.</w:t>
            </w:r>
            <w:r w:rsidR="000636AD">
              <w:rPr>
                <w:rStyle w:val="Hyperlink"/>
                <w:noProof/>
              </w:rPr>
              <w:t>5</w:t>
            </w:r>
            <w:r w:rsidR="00356F35" w:rsidRPr="00786A4E">
              <w:rPr>
                <w:rStyle w:val="Hyperlink"/>
                <w:noProof/>
              </w:rPr>
              <w:t xml:space="preserve"> Assumptions and dependencies</w:t>
            </w:r>
            <w:r w:rsidR="00356F35">
              <w:rPr>
                <w:noProof/>
                <w:webHidden/>
              </w:rPr>
              <w:tab/>
            </w:r>
            <w:r>
              <w:rPr>
                <w:noProof/>
                <w:webHidden/>
              </w:rPr>
              <w:fldChar w:fldCharType="begin"/>
            </w:r>
            <w:r w:rsidR="00356F35">
              <w:rPr>
                <w:noProof/>
                <w:webHidden/>
              </w:rPr>
              <w:instrText xml:space="preserve"> PAGEREF _Toc348295000 \h </w:instrText>
            </w:r>
            <w:r>
              <w:rPr>
                <w:noProof/>
                <w:webHidden/>
              </w:rPr>
            </w:r>
            <w:r>
              <w:rPr>
                <w:noProof/>
                <w:webHidden/>
              </w:rPr>
              <w:fldChar w:fldCharType="separate"/>
            </w:r>
            <w:r w:rsidR="00356F35">
              <w:rPr>
                <w:noProof/>
                <w:webHidden/>
              </w:rPr>
              <w:t>9</w:t>
            </w:r>
            <w:r>
              <w:rPr>
                <w:noProof/>
                <w:webHidden/>
              </w:rPr>
              <w:fldChar w:fldCharType="end"/>
            </w:r>
          </w:hyperlink>
        </w:p>
        <w:p w:rsidR="00356F35" w:rsidRDefault="002F57B8">
          <w:pPr>
            <w:pStyle w:val="TOC1"/>
            <w:rPr>
              <w:noProof/>
              <w:sz w:val="22"/>
              <w:szCs w:val="22"/>
              <w:lang w:val="en-CA" w:eastAsia="en-CA"/>
            </w:rPr>
          </w:pPr>
          <w:r>
            <w:t xml:space="preserve">3. </w:t>
          </w:r>
          <w:hyperlink w:anchor="_Toc348295001" w:history="1">
            <w:r w:rsidR="00356F35" w:rsidRPr="00786A4E">
              <w:rPr>
                <w:rStyle w:val="Hyperlink"/>
                <w:noProof/>
              </w:rPr>
              <w:t>Specific Requirements</w:t>
            </w:r>
            <w:r w:rsidR="00356F35">
              <w:rPr>
                <w:noProof/>
                <w:webHidden/>
              </w:rPr>
              <w:tab/>
            </w:r>
            <w:r w:rsidR="00606CF9">
              <w:rPr>
                <w:noProof/>
                <w:webHidden/>
              </w:rPr>
              <w:fldChar w:fldCharType="begin"/>
            </w:r>
            <w:r w:rsidR="00356F35">
              <w:rPr>
                <w:noProof/>
                <w:webHidden/>
              </w:rPr>
              <w:instrText xml:space="preserve"> PAGEREF _Toc348295001 \h </w:instrText>
            </w:r>
            <w:r w:rsidR="00606CF9">
              <w:rPr>
                <w:noProof/>
                <w:webHidden/>
              </w:rPr>
            </w:r>
            <w:r w:rsidR="00606CF9">
              <w:rPr>
                <w:noProof/>
                <w:webHidden/>
              </w:rPr>
              <w:fldChar w:fldCharType="separate"/>
            </w:r>
            <w:r w:rsidR="00356F35">
              <w:rPr>
                <w:noProof/>
                <w:webHidden/>
              </w:rPr>
              <w:t>10</w:t>
            </w:r>
            <w:r w:rsidR="00606CF9">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5002" w:history="1">
            <w:r w:rsidR="00356F35" w:rsidRPr="00786A4E">
              <w:rPr>
                <w:rStyle w:val="Hyperlink"/>
                <w:noProof/>
              </w:rPr>
              <w:t>3.1 Functional Requirement</w:t>
            </w:r>
            <w:r w:rsidR="00356F35">
              <w:rPr>
                <w:noProof/>
                <w:webHidden/>
              </w:rPr>
              <w:tab/>
            </w:r>
            <w:r>
              <w:rPr>
                <w:noProof/>
                <w:webHidden/>
              </w:rPr>
              <w:fldChar w:fldCharType="begin"/>
            </w:r>
            <w:r w:rsidR="00356F35">
              <w:rPr>
                <w:noProof/>
                <w:webHidden/>
              </w:rPr>
              <w:instrText xml:space="preserve"> PAGEREF _Toc348295002 \h </w:instrText>
            </w:r>
            <w:r>
              <w:rPr>
                <w:noProof/>
                <w:webHidden/>
              </w:rPr>
            </w:r>
            <w:r>
              <w:rPr>
                <w:noProof/>
                <w:webHidden/>
              </w:rPr>
              <w:fldChar w:fldCharType="separate"/>
            </w:r>
            <w:r w:rsidR="00356F35">
              <w:rPr>
                <w:noProof/>
                <w:webHidden/>
              </w:rPr>
              <w:t>10</w:t>
            </w:r>
            <w:r>
              <w:rPr>
                <w:noProof/>
                <w:webHidden/>
              </w:rPr>
              <w:fldChar w:fldCharType="end"/>
            </w:r>
          </w:hyperlink>
        </w:p>
        <w:p w:rsidR="00356F35" w:rsidRDefault="00606CF9">
          <w:pPr>
            <w:pStyle w:val="TOC3"/>
            <w:rPr>
              <w:noProof/>
              <w:sz w:val="22"/>
              <w:szCs w:val="22"/>
              <w:lang w:val="en-CA" w:eastAsia="en-CA"/>
            </w:rPr>
          </w:pPr>
          <w:hyperlink w:anchor="_Toc348295003" w:history="1">
            <w:r w:rsidR="00356F35" w:rsidRPr="00786A4E">
              <w:rPr>
                <w:rStyle w:val="Hyperlink"/>
                <w:noProof/>
              </w:rPr>
              <w:t>3.1.1 Interface</w:t>
            </w:r>
            <w:r w:rsidR="00356F35">
              <w:rPr>
                <w:noProof/>
                <w:webHidden/>
              </w:rPr>
              <w:tab/>
            </w:r>
            <w:r>
              <w:rPr>
                <w:noProof/>
                <w:webHidden/>
              </w:rPr>
              <w:fldChar w:fldCharType="begin"/>
            </w:r>
            <w:r w:rsidR="00356F35">
              <w:rPr>
                <w:noProof/>
                <w:webHidden/>
              </w:rPr>
              <w:instrText xml:space="preserve"> PAGEREF _Toc348295003 \h </w:instrText>
            </w:r>
            <w:r>
              <w:rPr>
                <w:noProof/>
                <w:webHidden/>
              </w:rPr>
            </w:r>
            <w:r>
              <w:rPr>
                <w:noProof/>
                <w:webHidden/>
              </w:rPr>
              <w:fldChar w:fldCharType="separate"/>
            </w:r>
            <w:r w:rsidR="00356F35">
              <w:rPr>
                <w:noProof/>
                <w:webHidden/>
              </w:rPr>
              <w:t>10</w:t>
            </w:r>
            <w:r>
              <w:rPr>
                <w:noProof/>
                <w:webHidden/>
              </w:rPr>
              <w:fldChar w:fldCharType="end"/>
            </w:r>
          </w:hyperlink>
        </w:p>
        <w:p w:rsidR="00356F35" w:rsidRDefault="00606CF9">
          <w:pPr>
            <w:pStyle w:val="TOC3"/>
            <w:rPr>
              <w:noProof/>
              <w:sz w:val="22"/>
              <w:szCs w:val="22"/>
              <w:lang w:val="en-CA" w:eastAsia="en-CA"/>
            </w:rPr>
          </w:pPr>
          <w:hyperlink w:anchor="_Toc348295004" w:history="1">
            <w:r w:rsidR="00356F35" w:rsidRPr="00786A4E">
              <w:rPr>
                <w:rStyle w:val="Hyperlink"/>
                <w:noProof/>
              </w:rPr>
              <w:t>3.1.2 Game Environment</w:t>
            </w:r>
            <w:r w:rsidR="00356F35">
              <w:rPr>
                <w:noProof/>
                <w:webHidden/>
              </w:rPr>
              <w:tab/>
            </w:r>
            <w:r>
              <w:rPr>
                <w:noProof/>
                <w:webHidden/>
              </w:rPr>
              <w:fldChar w:fldCharType="begin"/>
            </w:r>
            <w:r w:rsidR="00356F35">
              <w:rPr>
                <w:noProof/>
                <w:webHidden/>
              </w:rPr>
              <w:instrText xml:space="preserve"> PAGEREF _Toc348295004 \h </w:instrText>
            </w:r>
            <w:r>
              <w:rPr>
                <w:noProof/>
                <w:webHidden/>
              </w:rPr>
            </w:r>
            <w:r>
              <w:rPr>
                <w:noProof/>
                <w:webHidden/>
              </w:rPr>
              <w:fldChar w:fldCharType="separate"/>
            </w:r>
            <w:r w:rsidR="00356F35">
              <w:rPr>
                <w:noProof/>
                <w:webHidden/>
              </w:rPr>
              <w:t>10</w:t>
            </w:r>
            <w:r>
              <w:rPr>
                <w:noProof/>
                <w:webHidden/>
              </w:rPr>
              <w:fldChar w:fldCharType="end"/>
            </w:r>
          </w:hyperlink>
        </w:p>
        <w:p w:rsidR="00356F35" w:rsidRDefault="00606CF9">
          <w:pPr>
            <w:pStyle w:val="TOC3"/>
            <w:rPr>
              <w:noProof/>
              <w:sz w:val="22"/>
              <w:szCs w:val="22"/>
              <w:lang w:val="en-CA" w:eastAsia="en-CA"/>
            </w:rPr>
          </w:pPr>
          <w:hyperlink w:anchor="_Toc348295005" w:history="1">
            <w:r w:rsidR="00356F35" w:rsidRPr="00786A4E">
              <w:rPr>
                <w:rStyle w:val="Hyperlink"/>
                <w:noProof/>
              </w:rPr>
              <w:t>3.1.3 Multiplayer</w:t>
            </w:r>
            <w:r w:rsidR="00356F35">
              <w:rPr>
                <w:noProof/>
                <w:webHidden/>
              </w:rPr>
              <w:tab/>
            </w:r>
            <w:r>
              <w:rPr>
                <w:noProof/>
                <w:webHidden/>
              </w:rPr>
              <w:fldChar w:fldCharType="begin"/>
            </w:r>
            <w:r w:rsidR="00356F35">
              <w:rPr>
                <w:noProof/>
                <w:webHidden/>
              </w:rPr>
              <w:instrText xml:space="preserve"> PAGEREF _Toc348295005 \h </w:instrText>
            </w:r>
            <w:r>
              <w:rPr>
                <w:noProof/>
                <w:webHidden/>
              </w:rPr>
            </w:r>
            <w:r>
              <w:rPr>
                <w:noProof/>
                <w:webHidden/>
              </w:rPr>
              <w:fldChar w:fldCharType="separate"/>
            </w:r>
            <w:r w:rsidR="00356F35">
              <w:rPr>
                <w:noProof/>
                <w:webHidden/>
              </w:rPr>
              <w:t>11</w:t>
            </w:r>
            <w:r>
              <w:rPr>
                <w:noProof/>
                <w:webHidden/>
              </w:rPr>
              <w:fldChar w:fldCharType="end"/>
            </w:r>
          </w:hyperlink>
        </w:p>
        <w:p w:rsidR="00356F35" w:rsidRDefault="00606CF9">
          <w:pPr>
            <w:pStyle w:val="TOC3"/>
            <w:rPr>
              <w:noProof/>
              <w:sz w:val="22"/>
              <w:szCs w:val="22"/>
              <w:lang w:val="en-CA" w:eastAsia="en-CA"/>
            </w:rPr>
          </w:pPr>
          <w:hyperlink w:anchor="_Toc348295006" w:history="1">
            <w:r w:rsidR="00356F35" w:rsidRPr="00786A4E">
              <w:rPr>
                <w:rStyle w:val="Hyperlink"/>
                <w:noProof/>
              </w:rPr>
              <w:t>3.1.4 Levels of difficulty</w:t>
            </w:r>
            <w:r w:rsidR="00356F35">
              <w:rPr>
                <w:noProof/>
                <w:webHidden/>
              </w:rPr>
              <w:tab/>
            </w:r>
            <w:r>
              <w:rPr>
                <w:noProof/>
                <w:webHidden/>
              </w:rPr>
              <w:fldChar w:fldCharType="begin"/>
            </w:r>
            <w:r w:rsidR="00356F35">
              <w:rPr>
                <w:noProof/>
                <w:webHidden/>
              </w:rPr>
              <w:instrText xml:space="preserve"> PAGEREF _Toc348295006 \h </w:instrText>
            </w:r>
            <w:r>
              <w:rPr>
                <w:noProof/>
                <w:webHidden/>
              </w:rPr>
            </w:r>
            <w:r>
              <w:rPr>
                <w:noProof/>
                <w:webHidden/>
              </w:rPr>
              <w:fldChar w:fldCharType="separate"/>
            </w:r>
            <w:r w:rsidR="00356F35">
              <w:rPr>
                <w:noProof/>
                <w:webHidden/>
              </w:rPr>
              <w:t>11</w:t>
            </w:r>
            <w:r>
              <w:rPr>
                <w:noProof/>
                <w:webHidden/>
              </w:rPr>
              <w:fldChar w:fldCharType="end"/>
            </w:r>
          </w:hyperlink>
        </w:p>
        <w:p w:rsidR="00356F35" w:rsidRDefault="00606CF9">
          <w:pPr>
            <w:pStyle w:val="TOC3"/>
            <w:rPr>
              <w:noProof/>
              <w:sz w:val="22"/>
              <w:szCs w:val="22"/>
              <w:lang w:val="en-CA" w:eastAsia="en-CA"/>
            </w:rPr>
          </w:pPr>
          <w:hyperlink w:anchor="_Toc348295007" w:history="1">
            <w:r w:rsidR="00356F35" w:rsidRPr="00786A4E">
              <w:rPr>
                <w:rStyle w:val="Hyperlink"/>
                <w:noProof/>
              </w:rPr>
              <w:t>3.1.5 In-Game Health</w:t>
            </w:r>
            <w:r w:rsidR="00356F35">
              <w:rPr>
                <w:noProof/>
                <w:webHidden/>
              </w:rPr>
              <w:tab/>
            </w:r>
            <w:r>
              <w:rPr>
                <w:noProof/>
                <w:webHidden/>
              </w:rPr>
              <w:fldChar w:fldCharType="begin"/>
            </w:r>
            <w:r w:rsidR="00356F35">
              <w:rPr>
                <w:noProof/>
                <w:webHidden/>
              </w:rPr>
              <w:instrText xml:space="preserve"> PAGEREF _Toc348295007 \h </w:instrText>
            </w:r>
            <w:r>
              <w:rPr>
                <w:noProof/>
                <w:webHidden/>
              </w:rPr>
            </w:r>
            <w:r>
              <w:rPr>
                <w:noProof/>
                <w:webHidden/>
              </w:rPr>
              <w:fldChar w:fldCharType="separate"/>
            </w:r>
            <w:r w:rsidR="00356F35">
              <w:rPr>
                <w:noProof/>
                <w:webHidden/>
              </w:rPr>
              <w:t>11</w:t>
            </w:r>
            <w:r>
              <w:rPr>
                <w:noProof/>
                <w:webHidden/>
              </w:rPr>
              <w:fldChar w:fldCharType="end"/>
            </w:r>
          </w:hyperlink>
        </w:p>
        <w:p w:rsidR="00356F35" w:rsidRDefault="00606CF9">
          <w:pPr>
            <w:pStyle w:val="TOC3"/>
            <w:rPr>
              <w:noProof/>
              <w:sz w:val="22"/>
              <w:szCs w:val="22"/>
              <w:lang w:val="en-CA" w:eastAsia="en-CA"/>
            </w:rPr>
          </w:pPr>
          <w:hyperlink w:anchor="_Toc348295008" w:history="1">
            <w:r w:rsidR="00356F35" w:rsidRPr="00786A4E">
              <w:rPr>
                <w:rStyle w:val="Hyperlink"/>
                <w:noProof/>
              </w:rPr>
              <w:t>3.1.6 In-Game Asteroids</w:t>
            </w:r>
            <w:r w:rsidR="00356F35">
              <w:rPr>
                <w:noProof/>
                <w:webHidden/>
              </w:rPr>
              <w:tab/>
            </w:r>
            <w:r>
              <w:rPr>
                <w:noProof/>
                <w:webHidden/>
              </w:rPr>
              <w:fldChar w:fldCharType="begin"/>
            </w:r>
            <w:r w:rsidR="00356F35">
              <w:rPr>
                <w:noProof/>
                <w:webHidden/>
              </w:rPr>
              <w:instrText xml:space="preserve"> PAGEREF _Toc348295008 \h </w:instrText>
            </w:r>
            <w:r>
              <w:rPr>
                <w:noProof/>
                <w:webHidden/>
              </w:rPr>
            </w:r>
            <w:r>
              <w:rPr>
                <w:noProof/>
                <w:webHidden/>
              </w:rPr>
              <w:fldChar w:fldCharType="separate"/>
            </w:r>
            <w:r w:rsidR="00356F35">
              <w:rPr>
                <w:noProof/>
                <w:webHidden/>
              </w:rPr>
              <w:t>12</w:t>
            </w:r>
            <w:r>
              <w:rPr>
                <w:noProof/>
                <w:webHidden/>
              </w:rPr>
              <w:fldChar w:fldCharType="end"/>
            </w:r>
          </w:hyperlink>
        </w:p>
        <w:p w:rsidR="00356F35" w:rsidRDefault="00606CF9">
          <w:pPr>
            <w:pStyle w:val="TOC3"/>
            <w:rPr>
              <w:noProof/>
              <w:sz w:val="22"/>
              <w:szCs w:val="22"/>
              <w:lang w:val="en-CA" w:eastAsia="en-CA"/>
            </w:rPr>
          </w:pPr>
          <w:hyperlink w:anchor="_Toc348295009" w:history="1">
            <w:r w:rsidR="00356F35" w:rsidRPr="00786A4E">
              <w:rPr>
                <w:rStyle w:val="Hyperlink"/>
                <w:noProof/>
              </w:rPr>
              <w:t>3.1.7 In-Game Bonuses</w:t>
            </w:r>
            <w:r w:rsidR="00356F35">
              <w:rPr>
                <w:noProof/>
                <w:webHidden/>
              </w:rPr>
              <w:tab/>
            </w:r>
            <w:r>
              <w:rPr>
                <w:noProof/>
                <w:webHidden/>
              </w:rPr>
              <w:fldChar w:fldCharType="begin"/>
            </w:r>
            <w:r w:rsidR="00356F35">
              <w:rPr>
                <w:noProof/>
                <w:webHidden/>
              </w:rPr>
              <w:instrText xml:space="preserve"> PAGEREF _Toc348295009 \h </w:instrText>
            </w:r>
            <w:r>
              <w:rPr>
                <w:noProof/>
                <w:webHidden/>
              </w:rPr>
            </w:r>
            <w:r>
              <w:rPr>
                <w:noProof/>
                <w:webHidden/>
              </w:rPr>
              <w:fldChar w:fldCharType="separate"/>
            </w:r>
            <w:r w:rsidR="00356F35">
              <w:rPr>
                <w:noProof/>
                <w:webHidden/>
              </w:rPr>
              <w:t>12</w:t>
            </w:r>
            <w:r>
              <w:rPr>
                <w:noProof/>
                <w:webHidden/>
              </w:rPr>
              <w:fldChar w:fldCharType="end"/>
            </w:r>
          </w:hyperlink>
        </w:p>
        <w:p w:rsidR="00356F35" w:rsidRDefault="00606CF9">
          <w:pPr>
            <w:pStyle w:val="TOC3"/>
            <w:rPr>
              <w:noProof/>
              <w:sz w:val="22"/>
              <w:szCs w:val="22"/>
              <w:lang w:val="en-CA" w:eastAsia="en-CA"/>
            </w:rPr>
          </w:pPr>
          <w:hyperlink w:anchor="_Toc348295010" w:history="1">
            <w:r w:rsidR="00356F35" w:rsidRPr="00786A4E">
              <w:rPr>
                <w:rStyle w:val="Hyperlink"/>
                <w:noProof/>
              </w:rPr>
              <w:t>3.1.8 In-Game Weapons</w:t>
            </w:r>
            <w:r w:rsidR="00356F35">
              <w:rPr>
                <w:noProof/>
                <w:webHidden/>
              </w:rPr>
              <w:tab/>
            </w:r>
            <w:r>
              <w:rPr>
                <w:noProof/>
                <w:webHidden/>
              </w:rPr>
              <w:fldChar w:fldCharType="begin"/>
            </w:r>
            <w:r w:rsidR="00356F35">
              <w:rPr>
                <w:noProof/>
                <w:webHidden/>
              </w:rPr>
              <w:instrText xml:space="preserve"> PAGEREF _Toc348295010 \h </w:instrText>
            </w:r>
            <w:r>
              <w:rPr>
                <w:noProof/>
                <w:webHidden/>
              </w:rPr>
            </w:r>
            <w:r>
              <w:rPr>
                <w:noProof/>
                <w:webHidden/>
              </w:rPr>
              <w:fldChar w:fldCharType="separate"/>
            </w:r>
            <w:r w:rsidR="00356F35">
              <w:rPr>
                <w:noProof/>
                <w:webHidden/>
              </w:rPr>
              <w:t>13</w:t>
            </w:r>
            <w:r>
              <w:rPr>
                <w:noProof/>
                <w:webHidden/>
              </w:rPr>
              <w:fldChar w:fldCharType="end"/>
            </w:r>
          </w:hyperlink>
        </w:p>
        <w:p w:rsidR="00356F35" w:rsidRDefault="00606CF9">
          <w:pPr>
            <w:pStyle w:val="TOC3"/>
            <w:rPr>
              <w:noProof/>
              <w:sz w:val="22"/>
              <w:szCs w:val="22"/>
              <w:lang w:val="en-CA" w:eastAsia="en-CA"/>
            </w:rPr>
          </w:pPr>
          <w:hyperlink w:anchor="_Toc348295011" w:history="1">
            <w:r w:rsidR="00356F35" w:rsidRPr="00786A4E">
              <w:rPr>
                <w:rStyle w:val="Hyperlink"/>
                <w:noProof/>
              </w:rPr>
              <w:t>3.1.9 Background Calculations</w:t>
            </w:r>
            <w:r w:rsidR="00356F35">
              <w:rPr>
                <w:noProof/>
                <w:webHidden/>
              </w:rPr>
              <w:tab/>
            </w:r>
            <w:r>
              <w:rPr>
                <w:noProof/>
                <w:webHidden/>
              </w:rPr>
              <w:fldChar w:fldCharType="begin"/>
            </w:r>
            <w:r w:rsidR="00356F35">
              <w:rPr>
                <w:noProof/>
                <w:webHidden/>
              </w:rPr>
              <w:instrText xml:space="preserve"> PAGEREF _Toc348295011 \h </w:instrText>
            </w:r>
            <w:r>
              <w:rPr>
                <w:noProof/>
                <w:webHidden/>
              </w:rPr>
            </w:r>
            <w:r>
              <w:rPr>
                <w:noProof/>
                <w:webHidden/>
              </w:rPr>
              <w:fldChar w:fldCharType="separate"/>
            </w:r>
            <w:r w:rsidR="00356F35">
              <w:rPr>
                <w:noProof/>
                <w:webHidden/>
              </w:rPr>
              <w:t>13</w:t>
            </w:r>
            <w:r>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5012" w:history="1">
            <w:r w:rsidR="00356F35" w:rsidRPr="00786A4E">
              <w:rPr>
                <w:rStyle w:val="Hyperlink"/>
                <w:noProof/>
              </w:rPr>
              <w:t>3.2 Quality requirements</w:t>
            </w:r>
            <w:r w:rsidR="00356F35">
              <w:rPr>
                <w:noProof/>
                <w:webHidden/>
              </w:rPr>
              <w:tab/>
            </w:r>
            <w:r>
              <w:rPr>
                <w:noProof/>
                <w:webHidden/>
              </w:rPr>
              <w:fldChar w:fldCharType="begin"/>
            </w:r>
            <w:r w:rsidR="00356F35">
              <w:rPr>
                <w:noProof/>
                <w:webHidden/>
              </w:rPr>
              <w:instrText xml:space="preserve"> PAGEREF _Toc348295012 \h </w:instrText>
            </w:r>
            <w:r>
              <w:rPr>
                <w:noProof/>
                <w:webHidden/>
              </w:rPr>
            </w:r>
            <w:r>
              <w:rPr>
                <w:noProof/>
                <w:webHidden/>
              </w:rPr>
              <w:fldChar w:fldCharType="separate"/>
            </w:r>
            <w:r w:rsidR="00356F35">
              <w:rPr>
                <w:noProof/>
                <w:webHidden/>
              </w:rPr>
              <w:t>13</w:t>
            </w:r>
            <w:r>
              <w:rPr>
                <w:noProof/>
                <w:webHidden/>
              </w:rPr>
              <w:fldChar w:fldCharType="end"/>
            </w:r>
          </w:hyperlink>
        </w:p>
        <w:p w:rsidR="00356F35" w:rsidRDefault="00606CF9">
          <w:pPr>
            <w:pStyle w:val="TOC3"/>
            <w:rPr>
              <w:noProof/>
              <w:sz w:val="22"/>
              <w:szCs w:val="22"/>
              <w:lang w:val="en-CA" w:eastAsia="en-CA"/>
            </w:rPr>
          </w:pPr>
          <w:hyperlink w:anchor="_Toc348295013" w:history="1">
            <w:r w:rsidR="00356F35" w:rsidRPr="00786A4E">
              <w:rPr>
                <w:rStyle w:val="Hyperlink"/>
                <w:noProof/>
              </w:rPr>
              <w:t>3.2.1 Intuitive user interface</w:t>
            </w:r>
            <w:r w:rsidR="00356F35">
              <w:rPr>
                <w:noProof/>
                <w:webHidden/>
              </w:rPr>
              <w:tab/>
            </w:r>
            <w:r>
              <w:rPr>
                <w:noProof/>
                <w:webHidden/>
              </w:rPr>
              <w:fldChar w:fldCharType="begin"/>
            </w:r>
            <w:r w:rsidR="00356F35">
              <w:rPr>
                <w:noProof/>
                <w:webHidden/>
              </w:rPr>
              <w:instrText xml:space="preserve"> PAGEREF _Toc348295013 \h </w:instrText>
            </w:r>
            <w:r>
              <w:rPr>
                <w:noProof/>
                <w:webHidden/>
              </w:rPr>
            </w:r>
            <w:r>
              <w:rPr>
                <w:noProof/>
                <w:webHidden/>
              </w:rPr>
              <w:fldChar w:fldCharType="separate"/>
            </w:r>
            <w:r w:rsidR="00356F35">
              <w:rPr>
                <w:noProof/>
                <w:webHidden/>
              </w:rPr>
              <w:t>13</w:t>
            </w:r>
            <w:r>
              <w:rPr>
                <w:noProof/>
                <w:webHidden/>
              </w:rPr>
              <w:fldChar w:fldCharType="end"/>
            </w:r>
          </w:hyperlink>
        </w:p>
        <w:p w:rsidR="00356F35" w:rsidRDefault="00606CF9">
          <w:pPr>
            <w:pStyle w:val="TOC3"/>
            <w:rPr>
              <w:noProof/>
              <w:sz w:val="22"/>
              <w:szCs w:val="22"/>
              <w:lang w:val="en-CA" w:eastAsia="en-CA"/>
            </w:rPr>
          </w:pPr>
          <w:hyperlink w:anchor="_Toc348295014" w:history="1">
            <w:r w:rsidR="00356F35" w:rsidRPr="00786A4E">
              <w:rPr>
                <w:rStyle w:val="Hyperlink"/>
                <w:noProof/>
              </w:rPr>
              <w:t>3.2.3 Challenging</w:t>
            </w:r>
            <w:r w:rsidR="00356F35">
              <w:rPr>
                <w:noProof/>
                <w:webHidden/>
              </w:rPr>
              <w:tab/>
            </w:r>
            <w:r>
              <w:rPr>
                <w:noProof/>
                <w:webHidden/>
              </w:rPr>
              <w:fldChar w:fldCharType="begin"/>
            </w:r>
            <w:r w:rsidR="00356F35">
              <w:rPr>
                <w:noProof/>
                <w:webHidden/>
              </w:rPr>
              <w:instrText xml:space="preserve"> PAGEREF _Toc348295014 \h </w:instrText>
            </w:r>
            <w:r>
              <w:rPr>
                <w:noProof/>
                <w:webHidden/>
              </w:rPr>
            </w:r>
            <w:r>
              <w:rPr>
                <w:noProof/>
                <w:webHidden/>
              </w:rPr>
              <w:fldChar w:fldCharType="separate"/>
            </w:r>
            <w:r w:rsidR="00356F35">
              <w:rPr>
                <w:noProof/>
                <w:webHidden/>
              </w:rPr>
              <w:t>13</w:t>
            </w:r>
            <w:r>
              <w:rPr>
                <w:noProof/>
                <w:webHidden/>
              </w:rPr>
              <w:fldChar w:fldCharType="end"/>
            </w:r>
          </w:hyperlink>
        </w:p>
        <w:p w:rsidR="00356F35" w:rsidRDefault="00606CF9">
          <w:pPr>
            <w:pStyle w:val="TOC3"/>
            <w:rPr>
              <w:noProof/>
              <w:sz w:val="22"/>
              <w:szCs w:val="22"/>
              <w:lang w:val="en-CA" w:eastAsia="en-CA"/>
            </w:rPr>
          </w:pPr>
          <w:hyperlink w:anchor="_Toc348295015" w:history="1">
            <w:r w:rsidR="00356F35" w:rsidRPr="00786A4E">
              <w:rPr>
                <w:rStyle w:val="Hyperlink"/>
                <w:noProof/>
              </w:rPr>
              <w:t>3.2.4 Unpredictability</w:t>
            </w:r>
            <w:r w:rsidR="00356F35">
              <w:rPr>
                <w:noProof/>
                <w:webHidden/>
              </w:rPr>
              <w:tab/>
            </w:r>
            <w:r>
              <w:rPr>
                <w:noProof/>
                <w:webHidden/>
              </w:rPr>
              <w:fldChar w:fldCharType="begin"/>
            </w:r>
            <w:r w:rsidR="00356F35">
              <w:rPr>
                <w:noProof/>
                <w:webHidden/>
              </w:rPr>
              <w:instrText xml:space="preserve"> PAGEREF _Toc348295015 \h </w:instrText>
            </w:r>
            <w:r>
              <w:rPr>
                <w:noProof/>
                <w:webHidden/>
              </w:rPr>
            </w:r>
            <w:r>
              <w:rPr>
                <w:noProof/>
                <w:webHidden/>
              </w:rPr>
              <w:fldChar w:fldCharType="separate"/>
            </w:r>
            <w:r w:rsidR="00356F35">
              <w:rPr>
                <w:noProof/>
                <w:webHidden/>
              </w:rPr>
              <w:t>13</w:t>
            </w:r>
            <w:r>
              <w:rPr>
                <w:noProof/>
                <w:webHidden/>
              </w:rPr>
              <w:fldChar w:fldCharType="end"/>
            </w:r>
          </w:hyperlink>
        </w:p>
        <w:p w:rsidR="00356F35" w:rsidRDefault="00606CF9">
          <w:pPr>
            <w:pStyle w:val="TOC3"/>
            <w:rPr>
              <w:noProof/>
              <w:sz w:val="22"/>
              <w:szCs w:val="22"/>
              <w:lang w:val="en-CA" w:eastAsia="en-CA"/>
            </w:rPr>
          </w:pPr>
          <w:hyperlink w:anchor="_Toc348295016" w:history="1">
            <w:r w:rsidR="00356F35" w:rsidRPr="00786A4E">
              <w:rPr>
                <w:rStyle w:val="Hyperlink"/>
                <w:noProof/>
              </w:rPr>
              <w:t>3.2.5 Audio Capabilities</w:t>
            </w:r>
            <w:r w:rsidR="00356F35">
              <w:rPr>
                <w:noProof/>
                <w:webHidden/>
              </w:rPr>
              <w:tab/>
            </w:r>
            <w:r>
              <w:rPr>
                <w:noProof/>
                <w:webHidden/>
              </w:rPr>
              <w:fldChar w:fldCharType="begin"/>
            </w:r>
            <w:r w:rsidR="00356F35">
              <w:rPr>
                <w:noProof/>
                <w:webHidden/>
              </w:rPr>
              <w:instrText xml:space="preserve"> PAGEREF _Toc348295016 \h </w:instrText>
            </w:r>
            <w:r>
              <w:rPr>
                <w:noProof/>
                <w:webHidden/>
              </w:rPr>
            </w:r>
            <w:r>
              <w:rPr>
                <w:noProof/>
                <w:webHidden/>
              </w:rPr>
              <w:fldChar w:fldCharType="separate"/>
            </w:r>
            <w:r w:rsidR="00356F35">
              <w:rPr>
                <w:noProof/>
                <w:webHidden/>
              </w:rPr>
              <w:t>14</w:t>
            </w:r>
            <w:r>
              <w:rPr>
                <w:noProof/>
                <w:webHidden/>
              </w:rPr>
              <w:fldChar w:fldCharType="end"/>
            </w:r>
          </w:hyperlink>
        </w:p>
        <w:p w:rsidR="00356F35" w:rsidRDefault="00606CF9">
          <w:pPr>
            <w:pStyle w:val="TOC3"/>
            <w:rPr>
              <w:noProof/>
              <w:sz w:val="22"/>
              <w:szCs w:val="22"/>
              <w:lang w:val="en-CA" w:eastAsia="en-CA"/>
            </w:rPr>
          </w:pPr>
          <w:hyperlink w:anchor="_Toc348295017" w:history="1">
            <w:r w:rsidR="00356F35" w:rsidRPr="00786A4E">
              <w:rPr>
                <w:rStyle w:val="Hyperlink"/>
                <w:noProof/>
              </w:rPr>
              <w:t>3.2.6 Network connectivity</w:t>
            </w:r>
            <w:r w:rsidR="00356F35">
              <w:rPr>
                <w:noProof/>
                <w:webHidden/>
              </w:rPr>
              <w:tab/>
            </w:r>
            <w:r>
              <w:rPr>
                <w:noProof/>
                <w:webHidden/>
              </w:rPr>
              <w:fldChar w:fldCharType="begin"/>
            </w:r>
            <w:r w:rsidR="00356F35">
              <w:rPr>
                <w:noProof/>
                <w:webHidden/>
              </w:rPr>
              <w:instrText xml:space="preserve"> PAGEREF _Toc348295017 \h </w:instrText>
            </w:r>
            <w:r>
              <w:rPr>
                <w:noProof/>
                <w:webHidden/>
              </w:rPr>
            </w:r>
            <w:r>
              <w:rPr>
                <w:noProof/>
                <w:webHidden/>
              </w:rPr>
              <w:fldChar w:fldCharType="separate"/>
            </w:r>
            <w:r w:rsidR="00356F35">
              <w:rPr>
                <w:noProof/>
                <w:webHidden/>
              </w:rPr>
              <w:t>14</w:t>
            </w:r>
            <w:r>
              <w:rPr>
                <w:noProof/>
                <w:webHidden/>
              </w:rPr>
              <w:fldChar w:fldCharType="end"/>
            </w:r>
          </w:hyperlink>
        </w:p>
        <w:p w:rsidR="00356F35" w:rsidRDefault="00606CF9">
          <w:pPr>
            <w:pStyle w:val="TOC2"/>
            <w:tabs>
              <w:tab w:val="right" w:leader="dot" w:pos="9350"/>
            </w:tabs>
            <w:rPr>
              <w:noProof/>
              <w:sz w:val="22"/>
              <w:szCs w:val="22"/>
              <w:lang w:val="en-CA" w:eastAsia="en-CA"/>
            </w:rPr>
          </w:pPr>
          <w:hyperlink w:anchor="_Toc348295018" w:history="1">
            <w:r w:rsidR="00356F35" w:rsidRPr="00786A4E">
              <w:rPr>
                <w:rStyle w:val="Hyperlink"/>
                <w:noProof/>
              </w:rPr>
              <w:t>3.3 Design Constraints</w:t>
            </w:r>
            <w:r w:rsidR="00356F35">
              <w:rPr>
                <w:noProof/>
                <w:webHidden/>
              </w:rPr>
              <w:tab/>
            </w:r>
            <w:r>
              <w:rPr>
                <w:noProof/>
                <w:webHidden/>
              </w:rPr>
              <w:fldChar w:fldCharType="begin"/>
            </w:r>
            <w:r w:rsidR="00356F35">
              <w:rPr>
                <w:noProof/>
                <w:webHidden/>
              </w:rPr>
              <w:instrText xml:space="preserve"> PAGEREF _Toc348295018 \h </w:instrText>
            </w:r>
            <w:r>
              <w:rPr>
                <w:noProof/>
                <w:webHidden/>
              </w:rPr>
            </w:r>
            <w:r>
              <w:rPr>
                <w:noProof/>
                <w:webHidden/>
              </w:rPr>
              <w:fldChar w:fldCharType="separate"/>
            </w:r>
            <w:r w:rsidR="00356F35">
              <w:rPr>
                <w:noProof/>
                <w:webHidden/>
              </w:rPr>
              <w:t>14</w:t>
            </w:r>
            <w:r>
              <w:rPr>
                <w:noProof/>
                <w:webHidden/>
              </w:rPr>
              <w:fldChar w:fldCharType="end"/>
            </w:r>
          </w:hyperlink>
        </w:p>
        <w:p w:rsidR="00356F35" w:rsidRDefault="00606CF9">
          <w:pPr>
            <w:pStyle w:val="TOC3"/>
            <w:rPr>
              <w:noProof/>
              <w:sz w:val="22"/>
              <w:szCs w:val="22"/>
              <w:lang w:val="en-CA" w:eastAsia="en-CA"/>
            </w:rPr>
          </w:pPr>
          <w:hyperlink w:anchor="_Toc348295019" w:history="1">
            <w:r w:rsidR="00356F35" w:rsidRPr="00786A4E">
              <w:rPr>
                <w:rStyle w:val="Hyperlink"/>
                <w:noProof/>
              </w:rPr>
              <w:t>3.3.1 No code from outside sources</w:t>
            </w:r>
            <w:r w:rsidR="00356F35">
              <w:rPr>
                <w:noProof/>
                <w:webHidden/>
              </w:rPr>
              <w:tab/>
            </w:r>
            <w:r>
              <w:rPr>
                <w:noProof/>
                <w:webHidden/>
              </w:rPr>
              <w:fldChar w:fldCharType="begin"/>
            </w:r>
            <w:r w:rsidR="00356F35">
              <w:rPr>
                <w:noProof/>
                <w:webHidden/>
              </w:rPr>
              <w:instrText xml:space="preserve"> PAGEREF _Toc348295019 \h </w:instrText>
            </w:r>
            <w:r>
              <w:rPr>
                <w:noProof/>
                <w:webHidden/>
              </w:rPr>
            </w:r>
            <w:r>
              <w:rPr>
                <w:noProof/>
                <w:webHidden/>
              </w:rPr>
              <w:fldChar w:fldCharType="separate"/>
            </w:r>
            <w:r w:rsidR="00356F35">
              <w:rPr>
                <w:noProof/>
                <w:webHidden/>
              </w:rPr>
              <w:t>14</w:t>
            </w:r>
            <w:r>
              <w:rPr>
                <w:noProof/>
                <w:webHidden/>
              </w:rPr>
              <w:fldChar w:fldCharType="end"/>
            </w:r>
          </w:hyperlink>
        </w:p>
        <w:p w:rsidR="00356F35" w:rsidRDefault="00606CF9">
          <w:pPr>
            <w:pStyle w:val="TOC3"/>
            <w:rPr>
              <w:noProof/>
              <w:sz w:val="22"/>
              <w:szCs w:val="22"/>
              <w:lang w:val="en-CA" w:eastAsia="en-CA"/>
            </w:rPr>
          </w:pPr>
          <w:hyperlink w:anchor="_Toc348295020" w:history="1">
            <w:r w:rsidR="00356F35" w:rsidRPr="00786A4E">
              <w:rPr>
                <w:rStyle w:val="Hyperlink"/>
                <w:noProof/>
              </w:rPr>
              <w:t>3.3.3 Easy to use</w:t>
            </w:r>
            <w:r w:rsidR="00356F35">
              <w:rPr>
                <w:noProof/>
                <w:webHidden/>
              </w:rPr>
              <w:tab/>
            </w:r>
            <w:r>
              <w:rPr>
                <w:noProof/>
                <w:webHidden/>
              </w:rPr>
              <w:fldChar w:fldCharType="begin"/>
            </w:r>
            <w:r w:rsidR="00356F35">
              <w:rPr>
                <w:noProof/>
                <w:webHidden/>
              </w:rPr>
              <w:instrText xml:space="preserve"> PAGEREF _Toc348295020 \h </w:instrText>
            </w:r>
            <w:r>
              <w:rPr>
                <w:noProof/>
                <w:webHidden/>
              </w:rPr>
            </w:r>
            <w:r>
              <w:rPr>
                <w:noProof/>
                <w:webHidden/>
              </w:rPr>
              <w:fldChar w:fldCharType="separate"/>
            </w:r>
            <w:r w:rsidR="00356F35">
              <w:rPr>
                <w:noProof/>
                <w:webHidden/>
              </w:rPr>
              <w:t>14</w:t>
            </w:r>
            <w:r>
              <w:rPr>
                <w:noProof/>
                <w:webHidden/>
              </w:rPr>
              <w:fldChar w:fldCharType="end"/>
            </w:r>
          </w:hyperlink>
        </w:p>
        <w:p w:rsidR="00356F35" w:rsidRDefault="00606CF9">
          <w:pPr>
            <w:pStyle w:val="TOC3"/>
            <w:rPr>
              <w:noProof/>
              <w:sz w:val="22"/>
              <w:szCs w:val="22"/>
              <w:lang w:val="en-CA" w:eastAsia="en-CA"/>
            </w:rPr>
          </w:pPr>
          <w:hyperlink w:anchor="_Toc348295021" w:history="1">
            <w:r w:rsidR="00356F35" w:rsidRPr="00786A4E">
              <w:rPr>
                <w:rStyle w:val="Hyperlink"/>
                <w:bCs/>
                <w:noProof/>
              </w:rPr>
              <w:t xml:space="preserve">3.3.7 Similar to </w:t>
            </w:r>
            <w:r w:rsidR="00356F35" w:rsidRPr="00786A4E">
              <w:rPr>
                <w:rStyle w:val="Hyperlink"/>
                <w:noProof/>
              </w:rPr>
              <w:t>Traditional Asteroids</w:t>
            </w:r>
            <w:r w:rsidR="00356F35">
              <w:rPr>
                <w:noProof/>
                <w:webHidden/>
              </w:rPr>
              <w:tab/>
            </w:r>
            <w:r>
              <w:rPr>
                <w:noProof/>
                <w:webHidden/>
              </w:rPr>
              <w:fldChar w:fldCharType="begin"/>
            </w:r>
            <w:r w:rsidR="00356F35">
              <w:rPr>
                <w:noProof/>
                <w:webHidden/>
              </w:rPr>
              <w:instrText xml:space="preserve"> PAGEREF _Toc348295021 \h </w:instrText>
            </w:r>
            <w:r>
              <w:rPr>
                <w:noProof/>
                <w:webHidden/>
              </w:rPr>
            </w:r>
            <w:r>
              <w:rPr>
                <w:noProof/>
                <w:webHidden/>
              </w:rPr>
              <w:fldChar w:fldCharType="separate"/>
            </w:r>
            <w:r w:rsidR="00356F35">
              <w:rPr>
                <w:noProof/>
                <w:webHidden/>
              </w:rPr>
              <w:t>14</w:t>
            </w:r>
            <w:r>
              <w:rPr>
                <w:noProof/>
                <w:webHidden/>
              </w:rPr>
              <w:fldChar w:fldCharType="end"/>
            </w:r>
          </w:hyperlink>
        </w:p>
        <w:p w:rsidR="00415A31" w:rsidRPr="00C07B2E" w:rsidRDefault="00606CF9" w:rsidP="00415A31">
          <w:r>
            <w:fldChar w:fldCharType="end"/>
          </w:r>
        </w:p>
      </w:sdtContent>
    </w:sdt>
    <w:p w:rsidR="00D904BB" w:rsidRPr="00EC01A2" w:rsidRDefault="005F7E4D" w:rsidP="00EC01A2">
      <w:pPr>
        <w:pStyle w:val="Heading1"/>
        <w:rPr>
          <w:sz w:val="72"/>
          <w:szCs w:val="72"/>
        </w:rPr>
      </w:pPr>
      <w:bookmarkStart w:id="0" w:name="_Toc348294987"/>
      <w:r w:rsidRPr="00EC01A2">
        <w:rPr>
          <w:sz w:val="72"/>
          <w:szCs w:val="72"/>
        </w:rPr>
        <w:lastRenderedPageBreak/>
        <w:t>Introduction</w:t>
      </w:r>
      <w:bookmarkEnd w:id="0"/>
    </w:p>
    <w:p w:rsidR="00D904BB" w:rsidRPr="00EC01A2" w:rsidRDefault="00356F35" w:rsidP="00EC01A2">
      <w:pPr>
        <w:pStyle w:val="Heading2"/>
      </w:pPr>
      <w:bookmarkStart w:id="1" w:name="_Toc348294988"/>
      <w:r>
        <w:t xml:space="preserve">1.1 </w:t>
      </w:r>
      <w:r w:rsidR="005F7E4D" w:rsidRPr="00EC01A2">
        <w:t>Purpose</w:t>
      </w:r>
      <w:bookmarkEnd w:id="1"/>
    </w:p>
    <w:p w:rsidR="005F7E4D" w:rsidRDefault="00755054" w:rsidP="005F7E4D">
      <w:r w:rsidRPr="00755054">
        <w:t>This SRS document will focus on the functions of the game in terms of high level features, low level controls.  It will analyze the priority of each function and outline its complete implementation. The document will also explain how the primary focus of the project (maintenance, end user, client) has an effect on the various functional and non-function requirements of the game. Therefore, the primary audience of this document will be those who want to understand the ideas that went into the creation of the program and how each individual feature was developed.  Furthermore, the document is important for those who would want to continue to develop the program in the future.</w:t>
      </w:r>
    </w:p>
    <w:p w:rsidR="005F7E4D" w:rsidRDefault="00356F35" w:rsidP="00EC01A2">
      <w:pPr>
        <w:pStyle w:val="Heading2"/>
      </w:pPr>
      <w:bookmarkStart w:id="2" w:name="_Toc348294989"/>
      <w:r>
        <w:t xml:space="preserve">1.2 </w:t>
      </w:r>
      <w:r w:rsidR="005F7E4D">
        <w:t>Scope</w:t>
      </w:r>
      <w:bookmarkEnd w:id="2"/>
    </w:p>
    <w:p w:rsidR="00FA50AC" w:rsidRDefault="00FA50AC" w:rsidP="005F7E4D">
      <w:r w:rsidRPr="00FA50AC">
        <w:t>We intend to revolutionize the classic arcade game Asteroids, which was released in 1979 [3]. In addition to implementing basic elements such as shooting, movement, the classic sound track, etc. We will also be adding a multi-player mode, save points, assistance AI (more than one ship), etc (for more information on additional features and priorities please refer to Section 3).</w:t>
      </w:r>
    </w:p>
    <w:p w:rsidR="005F7E4D" w:rsidRDefault="005F7E4D" w:rsidP="005F7E4D">
      <w:r>
        <w:t xml:space="preserve">We aim to build the game from scratch </w:t>
      </w:r>
      <w:r w:rsidR="00477FCD">
        <w:t xml:space="preserve">that will provide </w:t>
      </w:r>
      <w:r>
        <w:t>game physic</w:t>
      </w:r>
      <w:r w:rsidR="00477FCD">
        <w:t>s, a friendly</w:t>
      </w:r>
      <w:r>
        <w:t xml:space="preserve"> user interface and </w:t>
      </w:r>
      <w:r w:rsidR="00477FCD">
        <w:t xml:space="preserve">that </w:t>
      </w:r>
      <w:r>
        <w:t xml:space="preserve">can be played smoothly over </w:t>
      </w:r>
      <w:r w:rsidR="00477FCD">
        <w:t xml:space="preserve">the </w:t>
      </w:r>
      <w:r>
        <w:t xml:space="preserve">internet. We will be </w:t>
      </w:r>
      <w:r w:rsidR="00477FCD">
        <w:t>developing the game using the Java programming language with the help of Java Swing components. T</w:t>
      </w:r>
      <w:r>
        <w:t>he final result (the game) will be presented in a GUI interface.</w:t>
      </w:r>
    </w:p>
    <w:p w:rsidR="005F7E4D" w:rsidRDefault="00356F35" w:rsidP="00EC01A2">
      <w:pPr>
        <w:pStyle w:val="Heading2"/>
      </w:pPr>
      <w:bookmarkStart w:id="3" w:name="_Toc348294990"/>
      <w:r>
        <w:t xml:space="preserve">1.3 </w:t>
      </w:r>
      <w:r w:rsidR="005F7E4D">
        <w:t>Definitions</w:t>
      </w:r>
      <w:bookmarkEnd w:id="3"/>
    </w:p>
    <w:p w:rsidR="005F7E4D" w:rsidRDefault="00163D40" w:rsidP="005F7E4D">
      <w:r w:rsidRPr="00163D40">
        <w:rPr>
          <w:b/>
        </w:rPr>
        <w:t>Asteroids</w:t>
      </w:r>
      <w:r>
        <w:t xml:space="preserve">: </w:t>
      </w:r>
      <w:r w:rsidR="00477FCD" w:rsidRPr="00477FCD">
        <w:t>This is video arcade game that was created by Atari Inc</w:t>
      </w:r>
      <w:r w:rsidR="004F0D6D">
        <w:t>.</w:t>
      </w:r>
      <w:r w:rsidR="00477FCD" w:rsidRPr="00477FCD">
        <w:t xml:space="preserve"> in 1979 and is one of the most popular and influential games in the history of its genre. [3]</w:t>
      </w:r>
    </w:p>
    <w:p w:rsidR="00E602EB" w:rsidRDefault="00E602EB" w:rsidP="00E602EB">
      <w:r w:rsidRPr="00927767">
        <w:rPr>
          <w:b/>
        </w:rPr>
        <w:t>AlienShips</w:t>
      </w:r>
      <w:r>
        <w:t>: fixed shapes controlled by the AI system which can move, shoot at players’ spaceship, and explode when collide with asteroids (see below).</w:t>
      </w:r>
    </w:p>
    <w:p w:rsidR="00E602EB" w:rsidRDefault="00E602EB" w:rsidP="00E602EB">
      <w:r w:rsidRPr="00927767">
        <w:rPr>
          <w:b/>
        </w:rPr>
        <w:t>Projectiles</w:t>
      </w:r>
      <w:r>
        <w:t>: polygons with fix shapes produced by the players’ spaceships when they shoot.</w:t>
      </w:r>
    </w:p>
    <w:p w:rsidR="00E602EB" w:rsidRDefault="00E602EB" w:rsidP="00E602EB">
      <w:bookmarkStart w:id="4" w:name="OLE_LINK1"/>
      <w:bookmarkStart w:id="5" w:name="OLE_LINK2"/>
      <w:r w:rsidRPr="0013257D">
        <w:rPr>
          <w:b/>
        </w:rPr>
        <w:t>Weapon</w:t>
      </w:r>
      <w:r>
        <w:t>: attributes associated with player’s spaceship which determines projectiles strength, spread and range.</w:t>
      </w:r>
    </w:p>
    <w:p w:rsidR="00E602EB" w:rsidRDefault="00E602EB" w:rsidP="00E602EB">
      <w:r w:rsidRPr="0013257D">
        <w:rPr>
          <w:b/>
        </w:rPr>
        <w:t>Highscore</w:t>
      </w:r>
      <w:r>
        <w:t>: statistics collected during the game showing the highest achievement of players (calculated through deaths/ enemy destroyed/ asteroids destroyed)</w:t>
      </w:r>
    </w:p>
    <w:p w:rsidR="00E602EB" w:rsidRDefault="00E602EB" w:rsidP="00E602EB">
      <w:r w:rsidRPr="0013257D">
        <w:rPr>
          <w:b/>
        </w:rPr>
        <w:t>Lives</w:t>
      </w:r>
      <w:r>
        <w:t>: number indicating how many more turn the player can play before the game is over.</w:t>
      </w:r>
    </w:p>
    <w:p w:rsidR="00E602EB" w:rsidRDefault="00E602EB" w:rsidP="00E602EB">
      <w:r w:rsidRPr="0013257D">
        <w:rPr>
          <w:b/>
        </w:rPr>
        <w:t>Bonuses</w:t>
      </w:r>
      <w:r>
        <w:t>: different types of rewards appearing randomly in game to support players’ with health, lives and weapons.</w:t>
      </w:r>
    </w:p>
    <w:p w:rsidR="00E602EB" w:rsidRDefault="00E602EB" w:rsidP="00E602EB">
      <w:r w:rsidRPr="0013257D">
        <w:rPr>
          <w:b/>
        </w:rPr>
        <w:t>Asteroids</w:t>
      </w:r>
      <w:r w:rsidR="004F0D6D">
        <w:rPr>
          <w:b/>
        </w:rPr>
        <w:t xml:space="preserve"> (in-game object</w:t>
      </w:r>
      <w:r>
        <w:t>: objects with random sizes, moving at random speeds, which is broken into smaller pieces (or vanish if is at smallest size) when collide with alien ships or spaceship.</w:t>
      </w:r>
    </w:p>
    <w:p w:rsidR="00E602EB" w:rsidRDefault="00E602EB" w:rsidP="00E602EB">
      <w:r w:rsidRPr="0013257D">
        <w:rPr>
          <w:b/>
        </w:rPr>
        <w:t>Multiplayer</w:t>
      </w:r>
      <w:r>
        <w:t>: a game mode which allows two players to play alternatively.</w:t>
      </w:r>
    </w:p>
    <w:p w:rsidR="00E602EB" w:rsidRDefault="00E602EB" w:rsidP="00E602EB">
      <w:r w:rsidRPr="0013257D">
        <w:rPr>
          <w:b/>
        </w:rPr>
        <w:t>GamePhysics</w:t>
      </w:r>
      <w:r>
        <w:t>: specific law of physics applied in collision detection and explosion of asteroids, spaceships and alien space ships in the game.</w:t>
      </w:r>
    </w:p>
    <w:p w:rsidR="00E602EB" w:rsidRDefault="00E602EB" w:rsidP="005F7E4D">
      <w:r w:rsidRPr="0013257D">
        <w:rPr>
          <w:b/>
        </w:rPr>
        <w:lastRenderedPageBreak/>
        <w:t>Animations</w:t>
      </w:r>
      <w:r>
        <w:t>: visualizations of game actions and activities (explosion, collision…)</w:t>
      </w:r>
      <w:bookmarkEnd w:id="4"/>
      <w:bookmarkEnd w:id="5"/>
    </w:p>
    <w:p w:rsidR="005F7E4D" w:rsidRDefault="00356F35" w:rsidP="00EC01A2">
      <w:pPr>
        <w:pStyle w:val="Heading2"/>
      </w:pPr>
      <w:bookmarkStart w:id="6" w:name="_Toc348294991"/>
      <w:r>
        <w:t xml:space="preserve">1.4 </w:t>
      </w:r>
      <w:r w:rsidR="005F7E4D">
        <w:t>References</w:t>
      </w:r>
      <w:bookmarkEnd w:id="6"/>
    </w:p>
    <w:p w:rsidR="005F7E4D" w:rsidRDefault="005F7E4D" w:rsidP="005F7E4D">
      <w:r>
        <w:t xml:space="preserve">[1] </w:t>
      </w:r>
      <w:hyperlink r:id="rId12" w:history="1">
        <w:r w:rsidRPr="006F33E3">
          <w:rPr>
            <w:rStyle w:val="Hyperlink"/>
          </w:rPr>
          <w:t>http://www.math.uaa.alaska.edu/~afkjm/cs401/IEEE830.pdf</w:t>
        </w:r>
      </w:hyperlink>
    </w:p>
    <w:p w:rsidR="005F7E4D" w:rsidRDefault="005F7E4D" w:rsidP="005F7E4D">
      <w:r>
        <w:t xml:space="preserve">[2] </w:t>
      </w:r>
      <w:hyperlink r:id="rId13" w:history="1">
        <w:r w:rsidRPr="006F33E3">
          <w:rPr>
            <w:rStyle w:val="Hyperlink"/>
          </w:rPr>
          <w:t>http://standards.ieee.org/findstds/standard/830-1998.html</w:t>
        </w:r>
      </w:hyperlink>
    </w:p>
    <w:p w:rsidR="00D904BB" w:rsidRPr="00D83538" w:rsidRDefault="005F7E4D" w:rsidP="005F7E4D">
      <w:r>
        <w:t xml:space="preserve">[3] </w:t>
      </w:r>
      <w:hyperlink r:id="rId14" w:history="1">
        <w:r w:rsidRPr="006F33E3">
          <w:rPr>
            <w:rStyle w:val="Hyperlink"/>
          </w:rPr>
          <w:t>http://en.wikipedia.org/wiki/Asteroids_%28video_game%29</w:t>
        </w:r>
      </w:hyperlink>
    </w:p>
    <w:p w:rsidR="00D83538" w:rsidRDefault="00356F35" w:rsidP="00EC01A2">
      <w:pPr>
        <w:pStyle w:val="Heading2"/>
      </w:pPr>
      <w:bookmarkStart w:id="7" w:name="_Toc348294992"/>
      <w:r>
        <w:t xml:space="preserve">1.5 </w:t>
      </w:r>
      <w:r w:rsidR="00D83538">
        <w:t>Overview</w:t>
      </w:r>
      <w:bookmarkEnd w:id="7"/>
    </w:p>
    <w:p w:rsidR="004F0D6D" w:rsidRDefault="004F0D6D" w:rsidP="004F0D6D">
      <w:r>
        <w:t>This document contains three main sections:  The introduction, overall description and specific requirements. Within the overall description, the document discusses our expectation of the final product, major functions of the program and additional function descriptions (high level).  Through use cases, the actions of the program are outlined in detail along with their specific functions.  Moreover, project constraints and general assumptions will be discussed in this section.</w:t>
      </w:r>
    </w:p>
    <w:p w:rsidR="004F0D6D" w:rsidRPr="00B87AF9" w:rsidRDefault="004F0D6D" w:rsidP="004F0D6D">
      <w:pPr>
        <w:rPr>
          <w:rFonts w:ascii="Times New Roman" w:hAnsi="Times New Roman" w:cs="Times New Roman"/>
          <w:sz w:val="24"/>
          <w:szCs w:val="24"/>
        </w:rPr>
      </w:pPr>
      <w:r>
        <w:t xml:space="preserve">The last part of the document, specific requirements, will explain the functional/quality requirements for the project as well as the design constraints that are present throughout the project.  </w:t>
      </w:r>
    </w:p>
    <w:p w:rsidR="00D83538" w:rsidRDefault="00D83538" w:rsidP="00D83538"/>
    <w:p w:rsidR="00D83538" w:rsidRDefault="00D83538" w:rsidP="00D83538"/>
    <w:p w:rsidR="00D83538" w:rsidRDefault="00D83538" w:rsidP="00D83538"/>
    <w:p w:rsidR="006611B0" w:rsidRDefault="006611B0">
      <w:pPr>
        <w:rPr>
          <w:rFonts w:asciiTheme="majorHAnsi" w:eastAsiaTheme="majorEastAsia" w:hAnsiTheme="majorHAnsi" w:cstheme="majorBidi"/>
          <w:color w:val="B01513" w:themeColor="accent1"/>
          <w:sz w:val="72"/>
          <w:szCs w:val="72"/>
        </w:rPr>
      </w:pPr>
      <w:bookmarkStart w:id="8" w:name="_Toc348294993"/>
      <w:r>
        <w:rPr>
          <w:sz w:val="72"/>
          <w:szCs w:val="72"/>
        </w:rPr>
        <w:br w:type="page"/>
      </w:r>
    </w:p>
    <w:p w:rsidR="00D83538" w:rsidRPr="00EC01A2" w:rsidRDefault="00D83538" w:rsidP="00EC01A2">
      <w:pPr>
        <w:pStyle w:val="Heading1"/>
        <w:rPr>
          <w:sz w:val="72"/>
          <w:szCs w:val="72"/>
        </w:rPr>
      </w:pPr>
      <w:r w:rsidRPr="00EC01A2">
        <w:rPr>
          <w:sz w:val="72"/>
          <w:szCs w:val="72"/>
        </w:rPr>
        <w:lastRenderedPageBreak/>
        <w:t>Overall description</w:t>
      </w:r>
      <w:bookmarkEnd w:id="8"/>
    </w:p>
    <w:p w:rsidR="00D83538" w:rsidRPr="00D83538" w:rsidRDefault="00D83538" w:rsidP="00D83538"/>
    <w:p w:rsidR="00D83538" w:rsidRDefault="00356F35" w:rsidP="00EC01A2">
      <w:pPr>
        <w:pStyle w:val="Heading2"/>
      </w:pPr>
      <w:bookmarkStart w:id="9" w:name="_Toc348294994"/>
      <w:r>
        <w:t xml:space="preserve">2.1 </w:t>
      </w:r>
      <w:r w:rsidR="00D83538">
        <w:t>Production perspective</w:t>
      </w:r>
      <w:bookmarkEnd w:id="9"/>
    </w:p>
    <w:p w:rsidR="00D83538" w:rsidRDefault="00D83538" w:rsidP="00D83538">
      <w:r>
        <w:t>This product is an extension of the classic asteroid game, which performs all the essential components of the traditional game along with several extra features:</w:t>
      </w:r>
      <w:r w:rsidR="00CB7B6E">
        <w:t xml:space="preserve"> a</w:t>
      </w:r>
      <w:r>
        <w:t xml:space="preserve"> multiplayer mode, </w:t>
      </w:r>
      <w:r w:rsidR="00CB7B6E">
        <w:t xml:space="preserve">a </w:t>
      </w:r>
      <w:r>
        <w:t>bonus system and game statistics.</w:t>
      </w:r>
      <w:r w:rsidR="001253F1">
        <w:t xml:space="preserve"> The product is independent and totally self-cont</w:t>
      </w:r>
      <w:r w:rsidR="00936DED">
        <w:t>ained, and can function normally on its own.</w:t>
      </w:r>
    </w:p>
    <w:p w:rsidR="00D83538" w:rsidRDefault="00356F35" w:rsidP="00EC01A2">
      <w:pPr>
        <w:pStyle w:val="Heading2"/>
      </w:pPr>
      <w:bookmarkStart w:id="10" w:name="_Toc348294995"/>
      <w:r>
        <w:t xml:space="preserve">2.2 </w:t>
      </w:r>
      <w:r w:rsidR="00D83538">
        <w:t>Product functions and use cases</w:t>
      </w:r>
      <w:bookmarkEnd w:id="10"/>
    </w:p>
    <w:p w:rsidR="00D83538" w:rsidRDefault="00D83538" w:rsidP="00A84FE2">
      <w:pPr>
        <w:pStyle w:val="Heading3"/>
      </w:pPr>
      <w:bookmarkStart w:id="11" w:name="_Toc348294996"/>
      <w:r>
        <w:t xml:space="preserve">2.2.1) </w:t>
      </w:r>
      <w:r w:rsidRPr="00A84FE2">
        <w:t>Functions</w:t>
      </w:r>
      <w:r>
        <w:t>:</w:t>
      </w:r>
      <w:bookmarkEnd w:id="11"/>
    </w:p>
    <w:p w:rsidR="00D83538" w:rsidRDefault="00D83538" w:rsidP="00D83538">
      <w:r>
        <w:tab/>
      </w:r>
      <w:bookmarkStart w:id="12" w:name="OLE_LINK7"/>
      <w:bookmarkStart w:id="13" w:name="OLE_LINK8"/>
      <w:r>
        <w:t>2.2.1.1)</w:t>
      </w:r>
      <w:bookmarkEnd w:id="12"/>
      <w:bookmarkEnd w:id="13"/>
      <w:r>
        <w:t xml:space="preserve"> Random appearance and movement for asteroids (with varied sizes)</w:t>
      </w:r>
    </w:p>
    <w:p w:rsidR="00D83538" w:rsidRDefault="00D83538" w:rsidP="00D83538">
      <w:r>
        <w:tab/>
        <w:t>2.2.1.2) Simple AI design for alien (movement and shooting)</w:t>
      </w:r>
    </w:p>
    <w:p w:rsidR="00D83538" w:rsidRDefault="00D83538" w:rsidP="00D83538">
      <w:r>
        <w:tab/>
        <w:t>2.2.1.3) Players’ spaceships can be controlled using and keyboard</w:t>
      </w:r>
    </w:p>
    <w:p w:rsidR="00D83538" w:rsidRDefault="00D83538" w:rsidP="00D83538">
      <w:r>
        <w:tab/>
      </w:r>
      <w:r>
        <w:tab/>
      </w:r>
      <w:bookmarkStart w:id="14" w:name="OLE_LINK9"/>
      <w:r>
        <w:t>2.2.1.3.1)</w:t>
      </w:r>
      <w:bookmarkEnd w:id="14"/>
      <w:r>
        <w:t xml:space="preserve"> Rotation using designated keys on keyboard</w:t>
      </w:r>
    </w:p>
    <w:p w:rsidR="00D83538" w:rsidRDefault="00D83538" w:rsidP="00D83538">
      <w:r>
        <w:tab/>
      </w:r>
      <w:r>
        <w:tab/>
        <w:t>2.2.1.3.2) Acceleration and deceleration using designated keys on keyboard</w:t>
      </w:r>
    </w:p>
    <w:p w:rsidR="00D83538" w:rsidRDefault="00D83538" w:rsidP="00D83538">
      <w:r>
        <w:tab/>
      </w:r>
      <w:r>
        <w:tab/>
        <w:t>2.2.1.3.3) Spaceship moves to the other end of the screen if reached one end</w:t>
      </w:r>
    </w:p>
    <w:p w:rsidR="00D83538" w:rsidRDefault="00D83538" w:rsidP="00D83538">
      <w:r>
        <w:tab/>
        <w:t>2.2.1.4) Limited amount of lives for spaceship (3 lives)</w:t>
      </w:r>
    </w:p>
    <w:p w:rsidR="00D83538" w:rsidRDefault="00D83538" w:rsidP="00D83538">
      <w:r>
        <w:tab/>
        <w:t>2.2.1.5) Collision detection and explosion</w:t>
      </w:r>
    </w:p>
    <w:p w:rsidR="00D83538" w:rsidRDefault="00D83538" w:rsidP="00D83538">
      <w:r>
        <w:tab/>
      </w:r>
      <w:r>
        <w:tab/>
        <w:t>2.2.1.5.1) Spaceship/asteroid/alien will explode if collide with another object</w:t>
      </w:r>
    </w:p>
    <w:p w:rsidR="00D83538" w:rsidRDefault="00D83538" w:rsidP="00D83538">
      <w:r>
        <w:tab/>
      </w:r>
      <w:r>
        <w:tab/>
        <w:t>2.2.1.5.2) Asteroid will explode into smaller pieces unless reached the minimum size</w:t>
      </w:r>
    </w:p>
    <w:p w:rsidR="00D83538" w:rsidRDefault="00D83538" w:rsidP="00D83538">
      <w:r>
        <w:tab/>
      </w:r>
      <w:r>
        <w:tab/>
        <w:t>2.2.1.5.3) Projectile will disappear after travelling certain distance/ encounter collision</w:t>
      </w:r>
    </w:p>
    <w:p w:rsidR="00D83538" w:rsidRDefault="00D83538" w:rsidP="00D83538">
      <w:r>
        <w:tab/>
        <w:t>2.2.1.6) Multiplayer (through networking/ on the same PC)</w:t>
      </w:r>
    </w:p>
    <w:p w:rsidR="00D83538" w:rsidRDefault="00D83538" w:rsidP="00D83538">
      <w:r>
        <w:tab/>
        <w:t>2.2.1.7) Save and load game</w:t>
      </w:r>
    </w:p>
    <w:p w:rsidR="00D83538" w:rsidRDefault="00D83538" w:rsidP="00D83538">
      <w:r>
        <w:tab/>
        <w:t>2.2.1.8) Game statistics</w:t>
      </w:r>
    </w:p>
    <w:p w:rsidR="00D83538" w:rsidRDefault="00D83538" w:rsidP="00D83538">
      <w:r>
        <w:tab/>
      </w:r>
      <w:r>
        <w:tab/>
        <w:t>2.2.1.8.1) Average game time</w:t>
      </w:r>
    </w:p>
    <w:p w:rsidR="00D83538" w:rsidRDefault="00D83538" w:rsidP="00D83538">
      <w:r>
        <w:tab/>
      </w:r>
      <w:r>
        <w:tab/>
        <w:t>2.2.1.8.2) Highest score</w:t>
      </w:r>
    </w:p>
    <w:p w:rsidR="00D83538" w:rsidRDefault="00D83538" w:rsidP="00D83538">
      <w:r>
        <w:tab/>
      </w:r>
      <w:r>
        <w:tab/>
        <w:t>2.2.1.8.3) Accuracy</w:t>
      </w:r>
    </w:p>
    <w:p w:rsidR="00D83538" w:rsidRDefault="00D83538" w:rsidP="00D83538"/>
    <w:p w:rsidR="00A84FE2" w:rsidRDefault="00A84FE2">
      <w:r>
        <w:br w:type="page"/>
      </w:r>
    </w:p>
    <w:p w:rsidR="00D83538" w:rsidRDefault="00D83538" w:rsidP="00A84FE2">
      <w:pPr>
        <w:pStyle w:val="Heading3"/>
      </w:pPr>
      <w:bookmarkStart w:id="15" w:name="_Toc348294997"/>
      <w:r>
        <w:lastRenderedPageBreak/>
        <w:t xml:space="preserve">2.2.2) </w:t>
      </w:r>
      <w:r w:rsidRPr="00A84FE2">
        <w:t>Use cases</w:t>
      </w:r>
      <w:bookmarkEnd w:id="15"/>
    </w:p>
    <w:p w:rsidR="00D83538" w:rsidRDefault="00D83538" w:rsidP="00D83538">
      <w:r>
        <w:t>The program expects following use cases under normal operation:</w:t>
      </w:r>
    </w:p>
    <w:tbl>
      <w:tblPr>
        <w:tblStyle w:val="TableGrid"/>
        <w:tblW w:w="0" w:type="auto"/>
        <w:tblLook w:val="04A0"/>
      </w:tblPr>
      <w:tblGrid>
        <w:gridCol w:w="2718"/>
        <w:gridCol w:w="6858"/>
      </w:tblGrid>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Use case name</w:t>
            </w:r>
          </w:p>
        </w:tc>
        <w:tc>
          <w:tcPr>
            <w:tcW w:w="6858" w:type="dxa"/>
          </w:tcPr>
          <w:p w:rsidR="00D83538" w:rsidRPr="00F5570A" w:rsidRDefault="00D83538" w:rsidP="00477FCD">
            <w:pPr>
              <w:rPr>
                <w:rFonts w:asciiTheme="minorHAnsi" w:hAnsiTheme="minorHAnsi"/>
              </w:rPr>
            </w:pPr>
            <w:r w:rsidRPr="00F5570A">
              <w:rPr>
                <w:rFonts w:asciiTheme="minorHAnsi" w:hAnsiTheme="minorHAnsi"/>
              </w:rPr>
              <w:t>Spaceship movement</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Participating actor</w:t>
            </w:r>
          </w:p>
        </w:tc>
        <w:tc>
          <w:tcPr>
            <w:tcW w:w="6858" w:type="dxa"/>
          </w:tcPr>
          <w:p w:rsidR="00D83538" w:rsidRPr="00F5570A" w:rsidRDefault="000778B9" w:rsidP="00477FCD">
            <w:pPr>
              <w:rPr>
                <w:rFonts w:asciiTheme="minorHAnsi" w:hAnsiTheme="minorHAnsi"/>
              </w:rPr>
            </w:pPr>
            <w:r w:rsidRPr="00F5570A">
              <w:rPr>
                <w:rFonts w:asciiTheme="minorHAnsi" w:hAnsiTheme="minorHAnsi"/>
              </w:rPr>
              <w:t>User, spaceship</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Entry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Movement keys (rotate/ accelerate/decelerate) pressed</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Flow of events</w:t>
            </w:r>
          </w:p>
        </w:tc>
        <w:tc>
          <w:tcPr>
            <w:tcW w:w="6858" w:type="dxa"/>
          </w:tcPr>
          <w:p w:rsidR="00D83538" w:rsidRPr="00F5570A" w:rsidRDefault="00D83538" w:rsidP="00D83538">
            <w:pPr>
              <w:pStyle w:val="ListParagraph"/>
              <w:numPr>
                <w:ilvl w:val="0"/>
                <w:numId w:val="4"/>
              </w:numPr>
              <w:rPr>
                <w:rFonts w:asciiTheme="minorHAnsi" w:hAnsiTheme="minorHAnsi"/>
              </w:rPr>
            </w:pPr>
            <w:r w:rsidRPr="00F5570A">
              <w:rPr>
                <w:rFonts w:asciiTheme="minorHAnsi" w:hAnsiTheme="minorHAnsi"/>
              </w:rPr>
              <w:t>If rotate key pressed</w:t>
            </w:r>
          </w:p>
          <w:p w:rsidR="00D83538" w:rsidRPr="00F5570A" w:rsidRDefault="00D83538" w:rsidP="00D83538">
            <w:pPr>
              <w:pStyle w:val="ListParagraph"/>
              <w:numPr>
                <w:ilvl w:val="1"/>
                <w:numId w:val="4"/>
              </w:numPr>
              <w:rPr>
                <w:rFonts w:asciiTheme="minorHAnsi" w:hAnsiTheme="minorHAnsi"/>
              </w:rPr>
            </w:pPr>
            <w:r w:rsidRPr="00F5570A">
              <w:rPr>
                <w:rFonts w:asciiTheme="minorHAnsi" w:hAnsiTheme="minorHAnsi"/>
              </w:rPr>
              <w:t>Increase/decrease moving angle by certain degree (10</w:t>
            </w:r>
            <w:r w:rsidRPr="00F5570A">
              <w:rPr>
                <w:rFonts w:asciiTheme="minorHAnsi" w:hAnsiTheme="minorHAnsi"/>
                <w:vertAlign w:val="superscript"/>
              </w:rPr>
              <w:t>o</w:t>
            </w:r>
            <w:r w:rsidRPr="00F5570A">
              <w:rPr>
                <w:rFonts w:asciiTheme="minorHAnsi" w:hAnsiTheme="minorHAnsi"/>
              </w:rPr>
              <w:t>)</w:t>
            </w:r>
          </w:p>
          <w:p w:rsidR="00D83538" w:rsidRPr="00F5570A" w:rsidRDefault="00D83538" w:rsidP="00D83538">
            <w:pPr>
              <w:pStyle w:val="ListParagraph"/>
              <w:numPr>
                <w:ilvl w:val="0"/>
                <w:numId w:val="4"/>
              </w:numPr>
              <w:rPr>
                <w:rFonts w:asciiTheme="minorHAnsi" w:hAnsiTheme="minorHAnsi"/>
              </w:rPr>
            </w:pPr>
            <w:r w:rsidRPr="00F5570A">
              <w:rPr>
                <w:rFonts w:asciiTheme="minorHAnsi" w:hAnsiTheme="minorHAnsi"/>
              </w:rPr>
              <w:t>If accelerate key pressed</w:t>
            </w:r>
          </w:p>
          <w:p w:rsidR="00D83538" w:rsidRPr="00F5570A" w:rsidRDefault="00D83538" w:rsidP="00D83538">
            <w:pPr>
              <w:pStyle w:val="ListParagraph"/>
              <w:numPr>
                <w:ilvl w:val="1"/>
                <w:numId w:val="4"/>
              </w:numPr>
              <w:rPr>
                <w:rFonts w:asciiTheme="minorHAnsi" w:hAnsiTheme="minorHAnsi"/>
              </w:rPr>
            </w:pPr>
            <w:r w:rsidRPr="00F5570A">
              <w:rPr>
                <w:rFonts w:asciiTheme="minorHAnsi" w:hAnsiTheme="minorHAnsi"/>
              </w:rPr>
              <w:t>Increase/ decrease velocity in the moving direction</w:t>
            </w:r>
          </w:p>
          <w:p w:rsidR="00D83538" w:rsidRPr="00F5570A" w:rsidRDefault="00D83538" w:rsidP="00D83538">
            <w:pPr>
              <w:pStyle w:val="ListParagraph"/>
              <w:numPr>
                <w:ilvl w:val="0"/>
                <w:numId w:val="4"/>
              </w:numPr>
              <w:rPr>
                <w:rFonts w:asciiTheme="minorHAnsi" w:hAnsiTheme="minorHAnsi"/>
              </w:rPr>
            </w:pPr>
            <w:r w:rsidRPr="00F5570A">
              <w:rPr>
                <w:rFonts w:asciiTheme="minorHAnsi" w:hAnsiTheme="minorHAnsi"/>
              </w:rPr>
              <w:t>Update spaceship position on game screen according to the changes</w:t>
            </w:r>
          </w:p>
          <w:p w:rsidR="00D83538" w:rsidRPr="00F5570A" w:rsidRDefault="00D83538" w:rsidP="00D83538">
            <w:pPr>
              <w:pStyle w:val="ListParagraph"/>
              <w:numPr>
                <w:ilvl w:val="1"/>
                <w:numId w:val="4"/>
              </w:numPr>
              <w:rPr>
                <w:rFonts w:asciiTheme="minorHAnsi" w:hAnsiTheme="minorHAnsi"/>
              </w:rPr>
            </w:pPr>
            <w:r w:rsidRPr="00F5570A">
              <w:rPr>
                <w:rFonts w:asciiTheme="minorHAnsi" w:hAnsiTheme="minorHAnsi"/>
              </w:rPr>
              <w:t>If spaceship reaches one end of the screen, appears on the other end</w:t>
            </w:r>
          </w:p>
          <w:p w:rsidR="00D83538" w:rsidRPr="00F5570A" w:rsidRDefault="00D83538" w:rsidP="00D83538">
            <w:pPr>
              <w:pStyle w:val="ListParagraph"/>
              <w:numPr>
                <w:ilvl w:val="0"/>
                <w:numId w:val="4"/>
              </w:numPr>
              <w:rPr>
                <w:rFonts w:asciiTheme="minorHAnsi" w:hAnsiTheme="minorHAnsi"/>
              </w:rPr>
            </w:pPr>
            <w:r w:rsidRPr="00F5570A">
              <w:rPr>
                <w:rFonts w:asciiTheme="minorHAnsi" w:hAnsiTheme="minorHAnsi"/>
              </w:rPr>
              <w:t>Detect collision</w:t>
            </w:r>
          </w:p>
          <w:p w:rsidR="00D83538" w:rsidRPr="00F5570A" w:rsidRDefault="00D83538" w:rsidP="00D83538">
            <w:pPr>
              <w:pStyle w:val="ListParagraph"/>
              <w:numPr>
                <w:ilvl w:val="1"/>
                <w:numId w:val="4"/>
              </w:numPr>
              <w:rPr>
                <w:rFonts w:asciiTheme="minorHAnsi" w:hAnsiTheme="minorHAnsi"/>
              </w:rPr>
            </w:pPr>
            <w:r w:rsidRPr="00F5570A">
              <w:rPr>
                <w:rFonts w:asciiTheme="minorHAnsi" w:hAnsiTheme="minorHAnsi"/>
              </w:rPr>
              <w:t>Trigger collision if detected</w:t>
            </w:r>
            <w:r w:rsidRPr="00F5570A">
              <w:rPr>
                <w:rFonts w:asciiTheme="minorHAnsi" w:hAnsiTheme="minorHAnsi"/>
              </w:rPr>
              <w:tab/>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Exit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Finished collision detection process</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Quality requirements</w:t>
            </w:r>
          </w:p>
        </w:tc>
        <w:tc>
          <w:tcPr>
            <w:tcW w:w="6858" w:type="dxa"/>
          </w:tcPr>
          <w:p w:rsidR="00D83538" w:rsidRPr="00F5570A" w:rsidRDefault="00D83538" w:rsidP="00477FCD">
            <w:pPr>
              <w:rPr>
                <w:rFonts w:asciiTheme="minorHAnsi" w:hAnsiTheme="minorHAnsi"/>
              </w:rPr>
            </w:pPr>
            <w:r w:rsidRPr="00F5570A">
              <w:rPr>
                <w:rFonts w:asciiTheme="minorHAnsi" w:hAnsiTheme="minorHAnsi"/>
              </w:rPr>
              <w:t>The change should be visible (if applicable) on game screen no later than 0.5 second after the key was pressed</w:t>
            </w:r>
          </w:p>
        </w:tc>
      </w:tr>
    </w:tbl>
    <w:p w:rsidR="00D83538" w:rsidRDefault="00D83538" w:rsidP="00D83538"/>
    <w:tbl>
      <w:tblPr>
        <w:tblStyle w:val="TableGrid"/>
        <w:tblW w:w="0" w:type="auto"/>
        <w:tblLook w:val="04A0"/>
      </w:tblPr>
      <w:tblGrid>
        <w:gridCol w:w="2718"/>
        <w:gridCol w:w="6858"/>
      </w:tblGrid>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Use case name</w:t>
            </w:r>
          </w:p>
        </w:tc>
        <w:tc>
          <w:tcPr>
            <w:tcW w:w="6858" w:type="dxa"/>
          </w:tcPr>
          <w:p w:rsidR="00D83538" w:rsidRPr="00F5570A" w:rsidRDefault="00D83538" w:rsidP="00477FCD">
            <w:pPr>
              <w:rPr>
                <w:rFonts w:asciiTheme="minorHAnsi" w:hAnsiTheme="minorHAnsi"/>
              </w:rPr>
            </w:pPr>
            <w:r w:rsidRPr="00F5570A">
              <w:rPr>
                <w:rFonts w:asciiTheme="minorHAnsi" w:hAnsiTheme="minorHAnsi"/>
              </w:rPr>
              <w:t>Shooting</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Participating actor</w:t>
            </w:r>
          </w:p>
        </w:tc>
        <w:tc>
          <w:tcPr>
            <w:tcW w:w="6858" w:type="dxa"/>
          </w:tcPr>
          <w:p w:rsidR="00D83538" w:rsidRPr="00F5570A" w:rsidRDefault="00C26429" w:rsidP="00477FCD">
            <w:pPr>
              <w:rPr>
                <w:rFonts w:asciiTheme="minorHAnsi" w:hAnsiTheme="minorHAnsi"/>
              </w:rPr>
            </w:pPr>
            <w:r w:rsidRPr="00F5570A">
              <w:rPr>
                <w:rFonts w:asciiTheme="minorHAnsi" w:hAnsiTheme="minorHAnsi"/>
              </w:rPr>
              <w:t>User, spaceship</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Entry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“Shoot” key was pressed</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Flow of events</w:t>
            </w:r>
          </w:p>
        </w:tc>
        <w:tc>
          <w:tcPr>
            <w:tcW w:w="6858" w:type="dxa"/>
          </w:tcPr>
          <w:p w:rsidR="00D83538" w:rsidRPr="00F5570A" w:rsidRDefault="00D83538" w:rsidP="00D83538">
            <w:pPr>
              <w:pStyle w:val="ListParagraph"/>
              <w:numPr>
                <w:ilvl w:val="0"/>
                <w:numId w:val="8"/>
              </w:numPr>
              <w:rPr>
                <w:rFonts w:asciiTheme="minorHAnsi" w:hAnsiTheme="minorHAnsi"/>
              </w:rPr>
            </w:pPr>
            <w:r w:rsidRPr="00F5570A">
              <w:rPr>
                <w:rFonts w:asciiTheme="minorHAnsi" w:hAnsiTheme="minorHAnsi"/>
              </w:rPr>
              <w:t>Introduce new projectile at the nose of the spaceship</w:t>
            </w:r>
          </w:p>
          <w:p w:rsidR="00D83538" w:rsidRPr="00F5570A" w:rsidRDefault="00D83538" w:rsidP="00D83538">
            <w:pPr>
              <w:pStyle w:val="ListParagraph"/>
              <w:numPr>
                <w:ilvl w:val="0"/>
                <w:numId w:val="8"/>
              </w:numPr>
              <w:rPr>
                <w:rFonts w:asciiTheme="minorHAnsi" w:hAnsiTheme="minorHAnsi"/>
              </w:rPr>
            </w:pPr>
            <w:r w:rsidRPr="00F5570A">
              <w:rPr>
                <w:rFonts w:asciiTheme="minorHAnsi" w:hAnsiTheme="minorHAnsi"/>
              </w:rPr>
              <w:t>Initialize the moving direction and velocity of the projectile according to the moving direction of the spaceship</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Exit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Position and movement initializations completed</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Quality requirements</w:t>
            </w:r>
          </w:p>
        </w:tc>
        <w:tc>
          <w:tcPr>
            <w:tcW w:w="6858" w:type="dxa"/>
          </w:tcPr>
          <w:p w:rsidR="00D83538" w:rsidRPr="00F5570A" w:rsidRDefault="00D83538" w:rsidP="00477FCD">
            <w:pPr>
              <w:rPr>
                <w:rFonts w:asciiTheme="minorHAnsi" w:hAnsiTheme="minorHAnsi"/>
              </w:rPr>
            </w:pPr>
            <w:r w:rsidRPr="00F5570A">
              <w:rPr>
                <w:rFonts w:asciiTheme="minorHAnsi" w:hAnsiTheme="minorHAnsi"/>
              </w:rPr>
              <w:t>The change should be visible (if applicable) on game screen no later than 0.5 second after entering the case</w:t>
            </w:r>
          </w:p>
        </w:tc>
      </w:tr>
    </w:tbl>
    <w:p w:rsidR="00D83538" w:rsidRDefault="00D83538" w:rsidP="00D83538"/>
    <w:tbl>
      <w:tblPr>
        <w:tblStyle w:val="TableGrid"/>
        <w:tblW w:w="0" w:type="auto"/>
        <w:tblLook w:val="04A0"/>
      </w:tblPr>
      <w:tblGrid>
        <w:gridCol w:w="2718"/>
        <w:gridCol w:w="6858"/>
      </w:tblGrid>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Use case name</w:t>
            </w:r>
          </w:p>
        </w:tc>
        <w:tc>
          <w:tcPr>
            <w:tcW w:w="6858" w:type="dxa"/>
          </w:tcPr>
          <w:p w:rsidR="00D83538" w:rsidRPr="00F5570A" w:rsidRDefault="00D83538" w:rsidP="00477FCD">
            <w:pPr>
              <w:rPr>
                <w:rFonts w:asciiTheme="minorHAnsi" w:hAnsiTheme="minorHAnsi"/>
              </w:rPr>
            </w:pPr>
            <w:r w:rsidRPr="00F5570A">
              <w:rPr>
                <w:rFonts w:asciiTheme="minorHAnsi" w:hAnsiTheme="minorHAnsi"/>
              </w:rPr>
              <w:t>Collision</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Participating actor</w:t>
            </w:r>
          </w:p>
        </w:tc>
        <w:tc>
          <w:tcPr>
            <w:tcW w:w="6858" w:type="dxa"/>
          </w:tcPr>
          <w:p w:rsidR="00D83538" w:rsidRPr="00F5570A" w:rsidRDefault="00D83538" w:rsidP="00477FCD">
            <w:pPr>
              <w:rPr>
                <w:rFonts w:asciiTheme="minorHAnsi" w:hAnsiTheme="minorHAnsi"/>
              </w:rPr>
            </w:pPr>
            <w:r w:rsidRPr="00F5570A">
              <w:rPr>
                <w:rFonts w:asciiTheme="minorHAnsi" w:hAnsiTheme="minorHAnsi"/>
              </w:rPr>
              <w:t>Spaceship /Asteroid/ Alien/ Projectile</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Entry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Two shapes representing the two objects intersect/ overlaps</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Flow of events</w:t>
            </w:r>
          </w:p>
        </w:tc>
        <w:tc>
          <w:tcPr>
            <w:tcW w:w="6858" w:type="dxa"/>
          </w:tcPr>
          <w:p w:rsidR="00D83538" w:rsidRPr="00F5570A" w:rsidRDefault="00D83538" w:rsidP="00D83538">
            <w:pPr>
              <w:pStyle w:val="ListParagraph"/>
              <w:numPr>
                <w:ilvl w:val="0"/>
                <w:numId w:val="9"/>
              </w:numPr>
              <w:rPr>
                <w:rFonts w:asciiTheme="minorHAnsi" w:hAnsiTheme="minorHAnsi"/>
              </w:rPr>
            </w:pPr>
            <w:r w:rsidRPr="00F5570A">
              <w:rPr>
                <w:rFonts w:asciiTheme="minorHAnsi" w:hAnsiTheme="minorHAnsi"/>
              </w:rPr>
              <w:t>Trigger explosion/ vanish for the object</w:t>
            </w:r>
          </w:p>
          <w:p w:rsidR="00D83538" w:rsidRPr="00F5570A" w:rsidRDefault="00D83538" w:rsidP="00D83538">
            <w:pPr>
              <w:pStyle w:val="ListParagraph"/>
              <w:numPr>
                <w:ilvl w:val="0"/>
                <w:numId w:val="9"/>
              </w:numPr>
              <w:rPr>
                <w:rFonts w:asciiTheme="minorHAnsi" w:hAnsiTheme="minorHAnsi"/>
              </w:rPr>
            </w:pPr>
            <w:r w:rsidRPr="00F5570A">
              <w:rPr>
                <w:rFonts w:asciiTheme="minorHAnsi" w:hAnsiTheme="minorHAnsi"/>
              </w:rPr>
              <w:t>Display changes (if applicable)</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lastRenderedPageBreak/>
              <w:t>Exit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Display updated</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Quality requirements</w:t>
            </w:r>
          </w:p>
        </w:tc>
        <w:tc>
          <w:tcPr>
            <w:tcW w:w="6858" w:type="dxa"/>
          </w:tcPr>
          <w:p w:rsidR="00D83538" w:rsidRPr="00F5570A" w:rsidRDefault="00D83538" w:rsidP="00477FCD">
            <w:pPr>
              <w:rPr>
                <w:rFonts w:asciiTheme="minorHAnsi" w:hAnsiTheme="minorHAnsi"/>
              </w:rPr>
            </w:pPr>
            <w:r w:rsidRPr="00F5570A">
              <w:rPr>
                <w:rFonts w:asciiTheme="minorHAnsi" w:hAnsiTheme="minorHAnsi"/>
              </w:rPr>
              <w:t>The change should be visible (if applicable) on game screen no later than 0.5 second after entering the case</w:t>
            </w:r>
          </w:p>
        </w:tc>
      </w:tr>
    </w:tbl>
    <w:p w:rsidR="00D83538" w:rsidRDefault="00D83538" w:rsidP="00D83538"/>
    <w:tbl>
      <w:tblPr>
        <w:tblStyle w:val="TableGrid"/>
        <w:tblW w:w="0" w:type="auto"/>
        <w:tblLook w:val="04A0"/>
      </w:tblPr>
      <w:tblGrid>
        <w:gridCol w:w="2718"/>
        <w:gridCol w:w="6858"/>
      </w:tblGrid>
      <w:tr w:rsidR="00D83538" w:rsidRPr="00F5570A" w:rsidTr="00477FCD">
        <w:tc>
          <w:tcPr>
            <w:tcW w:w="2718" w:type="dxa"/>
          </w:tcPr>
          <w:p w:rsidR="00D83538" w:rsidRPr="00F5570A" w:rsidRDefault="00D83538" w:rsidP="00477FCD">
            <w:pPr>
              <w:rPr>
                <w:rFonts w:asciiTheme="minorHAnsi" w:hAnsiTheme="minorHAnsi"/>
              </w:rPr>
            </w:pPr>
            <w:bookmarkStart w:id="16" w:name="OLE_LINK10"/>
            <w:bookmarkStart w:id="17" w:name="OLE_LINK11"/>
            <w:r w:rsidRPr="00F5570A">
              <w:rPr>
                <w:rFonts w:asciiTheme="minorHAnsi" w:hAnsiTheme="minorHAnsi"/>
              </w:rPr>
              <w:t>Use case name</w:t>
            </w:r>
          </w:p>
        </w:tc>
        <w:tc>
          <w:tcPr>
            <w:tcW w:w="6858" w:type="dxa"/>
          </w:tcPr>
          <w:p w:rsidR="00D83538" w:rsidRPr="00F5570A" w:rsidRDefault="00D83538" w:rsidP="00477FCD">
            <w:pPr>
              <w:rPr>
                <w:rFonts w:asciiTheme="minorHAnsi" w:hAnsiTheme="minorHAnsi"/>
              </w:rPr>
            </w:pPr>
            <w:r w:rsidRPr="00F5570A">
              <w:rPr>
                <w:rFonts w:asciiTheme="minorHAnsi" w:hAnsiTheme="minorHAnsi"/>
              </w:rPr>
              <w:t>Explode/ Vanish</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Participating actor</w:t>
            </w:r>
          </w:p>
        </w:tc>
        <w:tc>
          <w:tcPr>
            <w:tcW w:w="6858" w:type="dxa"/>
          </w:tcPr>
          <w:p w:rsidR="00D83538" w:rsidRPr="00F5570A" w:rsidRDefault="00D83538" w:rsidP="00477FCD">
            <w:pPr>
              <w:rPr>
                <w:rFonts w:asciiTheme="minorHAnsi" w:hAnsiTheme="minorHAnsi"/>
              </w:rPr>
            </w:pPr>
            <w:r w:rsidRPr="00F5570A">
              <w:rPr>
                <w:rFonts w:asciiTheme="minorHAnsi" w:hAnsiTheme="minorHAnsi"/>
              </w:rPr>
              <w:t>Spaceship</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Entry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Triggered by collision/ Collision detected</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Flow of events</w:t>
            </w:r>
          </w:p>
        </w:tc>
        <w:tc>
          <w:tcPr>
            <w:tcW w:w="6858" w:type="dxa"/>
          </w:tcPr>
          <w:p w:rsidR="00D83538" w:rsidRPr="00F5570A" w:rsidRDefault="00D83538" w:rsidP="00D83538">
            <w:pPr>
              <w:pStyle w:val="ListParagraph"/>
              <w:numPr>
                <w:ilvl w:val="0"/>
                <w:numId w:val="5"/>
              </w:numPr>
              <w:rPr>
                <w:rFonts w:asciiTheme="minorHAnsi" w:hAnsiTheme="minorHAnsi"/>
              </w:rPr>
            </w:pPr>
            <w:r w:rsidRPr="00F5570A">
              <w:rPr>
                <w:rFonts w:asciiTheme="minorHAnsi" w:hAnsiTheme="minorHAnsi"/>
              </w:rPr>
              <w:t>Set velocity and moving angle to zero</w:t>
            </w:r>
          </w:p>
          <w:p w:rsidR="00D83538" w:rsidRPr="00F5570A" w:rsidRDefault="00D83538" w:rsidP="00D83538">
            <w:pPr>
              <w:pStyle w:val="ListParagraph"/>
              <w:numPr>
                <w:ilvl w:val="0"/>
                <w:numId w:val="5"/>
              </w:numPr>
              <w:rPr>
                <w:rFonts w:asciiTheme="minorHAnsi" w:hAnsiTheme="minorHAnsi"/>
              </w:rPr>
            </w:pPr>
            <w:r w:rsidRPr="00F5570A">
              <w:rPr>
                <w:rFonts w:asciiTheme="minorHAnsi" w:hAnsiTheme="minorHAnsi"/>
              </w:rPr>
              <w:t>Become invisible on screen</w:t>
            </w:r>
          </w:p>
          <w:p w:rsidR="00D83538" w:rsidRPr="00F5570A" w:rsidRDefault="00D83538" w:rsidP="00D83538">
            <w:pPr>
              <w:pStyle w:val="ListParagraph"/>
              <w:numPr>
                <w:ilvl w:val="0"/>
                <w:numId w:val="5"/>
              </w:numPr>
              <w:rPr>
                <w:rFonts w:asciiTheme="minorHAnsi" w:hAnsiTheme="minorHAnsi"/>
              </w:rPr>
            </w:pPr>
            <w:r w:rsidRPr="00F5570A">
              <w:rPr>
                <w:rFonts w:asciiTheme="minorHAnsi" w:hAnsiTheme="minorHAnsi"/>
              </w:rPr>
              <w:t>Show explosion pieces on screen</w:t>
            </w:r>
          </w:p>
          <w:p w:rsidR="00D83538" w:rsidRPr="00F5570A" w:rsidRDefault="00D83538" w:rsidP="00D83538">
            <w:pPr>
              <w:pStyle w:val="ListParagraph"/>
              <w:numPr>
                <w:ilvl w:val="0"/>
                <w:numId w:val="5"/>
              </w:numPr>
              <w:rPr>
                <w:rFonts w:asciiTheme="minorHAnsi" w:hAnsiTheme="minorHAnsi"/>
              </w:rPr>
            </w:pPr>
            <w:r w:rsidRPr="00F5570A">
              <w:rPr>
                <w:rFonts w:asciiTheme="minorHAnsi" w:hAnsiTheme="minorHAnsi"/>
              </w:rPr>
              <w:t>Delete the object</w:t>
            </w:r>
          </w:p>
          <w:p w:rsidR="00D83538" w:rsidRPr="00F5570A" w:rsidRDefault="00D83538" w:rsidP="00D83538">
            <w:pPr>
              <w:pStyle w:val="ListParagraph"/>
              <w:numPr>
                <w:ilvl w:val="0"/>
                <w:numId w:val="5"/>
              </w:numPr>
              <w:rPr>
                <w:rFonts w:asciiTheme="minorHAnsi" w:hAnsiTheme="minorHAnsi"/>
              </w:rPr>
            </w:pPr>
            <w:r w:rsidRPr="00F5570A">
              <w:rPr>
                <w:rFonts w:asciiTheme="minorHAnsi" w:hAnsiTheme="minorHAnsi"/>
              </w:rPr>
              <w:t>Place a new spaceship at the center of the screen if there is life left, else show “Game Over” message</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Exit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Displayed all the changes</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Quality requirements</w:t>
            </w:r>
          </w:p>
        </w:tc>
        <w:tc>
          <w:tcPr>
            <w:tcW w:w="6858" w:type="dxa"/>
          </w:tcPr>
          <w:p w:rsidR="00D83538" w:rsidRPr="00F5570A" w:rsidRDefault="00D83538" w:rsidP="00477FCD">
            <w:pPr>
              <w:rPr>
                <w:rFonts w:asciiTheme="minorHAnsi" w:hAnsiTheme="minorHAnsi"/>
              </w:rPr>
            </w:pPr>
            <w:r w:rsidRPr="00F5570A">
              <w:rPr>
                <w:rFonts w:asciiTheme="minorHAnsi" w:hAnsiTheme="minorHAnsi"/>
              </w:rPr>
              <w:t>The change should be visible (if applicable) on game screen no later than 0.5 second after entering the case</w:t>
            </w:r>
          </w:p>
        </w:tc>
      </w:tr>
      <w:bookmarkEnd w:id="16"/>
      <w:bookmarkEnd w:id="17"/>
    </w:tbl>
    <w:p w:rsidR="00D83538" w:rsidRDefault="00D83538" w:rsidP="00D83538"/>
    <w:tbl>
      <w:tblPr>
        <w:tblStyle w:val="TableGrid"/>
        <w:tblW w:w="0" w:type="auto"/>
        <w:tblLook w:val="04A0"/>
      </w:tblPr>
      <w:tblGrid>
        <w:gridCol w:w="2718"/>
        <w:gridCol w:w="6858"/>
      </w:tblGrid>
      <w:tr w:rsidR="00DD1BAD" w:rsidRPr="00F5570A" w:rsidTr="00477FCD">
        <w:tc>
          <w:tcPr>
            <w:tcW w:w="2718" w:type="dxa"/>
          </w:tcPr>
          <w:p w:rsidR="00DD1BAD" w:rsidRPr="00F5570A" w:rsidRDefault="00DD1BAD" w:rsidP="00477FCD">
            <w:pPr>
              <w:rPr>
                <w:rFonts w:asciiTheme="minorHAnsi" w:hAnsiTheme="minorHAnsi"/>
              </w:rPr>
            </w:pPr>
            <w:r w:rsidRPr="00F5570A">
              <w:rPr>
                <w:rFonts w:asciiTheme="minorHAnsi" w:hAnsiTheme="minorHAnsi"/>
              </w:rPr>
              <w:t>Use case name</w:t>
            </w:r>
          </w:p>
        </w:tc>
        <w:tc>
          <w:tcPr>
            <w:tcW w:w="6858" w:type="dxa"/>
          </w:tcPr>
          <w:p w:rsidR="00DD1BAD" w:rsidRPr="00F5570A" w:rsidRDefault="00716D0D" w:rsidP="00477FCD">
            <w:pPr>
              <w:rPr>
                <w:rFonts w:asciiTheme="minorHAnsi" w:hAnsiTheme="minorHAnsi"/>
              </w:rPr>
            </w:pPr>
            <w:r w:rsidRPr="00F5570A">
              <w:rPr>
                <w:rFonts w:asciiTheme="minorHAnsi" w:hAnsiTheme="minorHAnsi"/>
              </w:rPr>
              <w:t>Select weapon</w:t>
            </w:r>
          </w:p>
        </w:tc>
      </w:tr>
      <w:tr w:rsidR="00DD1BAD" w:rsidRPr="00F5570A" w:rsidTr="00477FCD">
        <w:tc>
          <w:tcPr>
            <w:tcW w:w="2718" w:type="dxa"/>
          </w:tcPr>
          <w:p w:rsidR="00DD1BAD" w:rsidRPr="00F5570A" w:rsidRDefault="00DD1BAD" w:rsidP="00477FCD">
            <w:pPr>
              <w:rPr>
                <w:rFonts w:asciiTheme="minorHAnsi" w:hAnsiTheme="minorHAnsi"/>
              </w:rPr>
            </w:pPr>
            <w:r w:rsidRPr="00F5570A">
              <w:rPr>
                <w:rFonts w:asciiTheme="minorHAnsi" w:hAnsiTheme="minorHAnsi"/>
              </w:rPr>
              <w:t>Participating actor</w:t>
            </w:r>
          </w:p>
        </w:tc>
        <w:tc>
          <w:tcPr>
            <w:tcW w:w="6858" w:type="dxa"/>
          </w:tcPr>
          <w:p w:rsidR="00DD1BAD" w:rsidRPr="00F5570A" w:rsidRDefault="00AA06BC" w:rsidP="00AA06BC">
            <w:pPr>
              <w:rPr>
                <w:rFonts w:asciiTheme="minorHAnsi" w:hAnsiTheme="minorHAnsi"/>
              </w:rPr>
            </w:pPr>
            <w:bookmarkStart w:id="18" w:name="OLE_LINK12"/>
            <w:bookmarkStart w:id="19" w:name="OLE_LINK13"/>
            <w:r w:rsidRPr="00F5570A">
              <w:rPr>
                <w:rFonts w:asciiTheme="minorHAnsi" w:hAnsiTheme="minorHAnsi"/>
              </w:rPr>
              <w:t>User, s</w:t>
            </w:r>
            <w:r w:rsidR="00DD1BAD" w:rsidRPr="00F5570A">
              <w:rPr>
                <w:rFonts w:asciiTheme="minorHAnsi" w:hAnsiTheme="minorHAnsi"/>
              </w:rPr>
              <w:t>paceship</w:t>
            </w:r>
            <w:bookmarkEnd w:id="18"/>
            <w:bookmarkEnd w:id="19"/>
          </w:p>
        </w:tc>
      </w:tr>
      <w:tr w:rsidR="00DD1BAD" w:rsidRPr="00F5570A" w:rsidTr="00477FCD">
        <w:tc>
          <w:tcPr>
            <w:tcW w:w="2718" w:type="dxa"/>
          </w:tcPr>
          <w:p w:rsidR="00DD1BAD" w:rsidRPr="00F5570A" w:rsidRDefault="00DD1BAD" w:rsidP="00477FCD">
            <w:pPr>
              <w:rPr>
                <w:rFonts w:asciiTheme="minorHAnsi" w:hAnsiTheme="minorHAnsi"/>
              </w:rPr>
            </w:pPr>
            <w:r w:rsidRPr="00F5570A">
              <w:rPr>
                <w:rFonts w:asciiTheme="minorHAnsi" w:hAnsiTheme="minorHAnsi"/>
              </w:rPr>
              <w:t>Entry conditions</w:t>
            </w:r>
          </w:p>
        </w:tc>
        <w:tc>
          <w:tcPr>
            <w:tcW w:w="6858" w:type="dxa"/>
          </w:tcPr>
          <w:p w:rsidR="00DD1BAD" w:rsidRPr="00F5570A" w:rsidRDefault="009734CF" w:rsidP="00477FCD">
            <w:pPr>
              <w:rPr>
                <w:rFonts w:asciiTheme="minorHAnsi" w:hAnsiTheme="minorHAnsi"/>
              </w:rPr>
            </w:pPr>
            <w:r w:rsidRPr="00F5570A">
              <w:rPr>
                <w:rFonts w:asciiTheme="minorHAnsi" w:hAnsiTheme="minorHAnsi"/>
              </w:rPr>
              <w:t>User presses the “select weapon” button/key</w:t>
            </w:r>
          </w:p>
        </w:tc>
      </w:tr>
      <w:tr w:rsidR="00DD1BAD" w:rsidRPr="00F5570A" w:rsidTr="00477FCD">
        <w:tc>
          <w:tcPr>
            <w:tcW w:w="2718" w:type="dxa"/>
          </w:tcPr>
          <w:p w:rsidR="00DD1BAD" w:rsidRPr="00F5570A" w:rsidRDefault="00DD1BAD" w:rsidP="00477FCD">
            <w:pPr>
              <w:rPr>
                <w:rFonts w:asciiTheme="minorHAnsi" w:hAnsiTheme="minorHAnsi"/>
              </w:rPr>
            </w:pPr>
            <w:r w:rsidRPr="00F5570A">
              <w:rPr>
                <w:rFonts w:asciiTheme="minorHAnsi" w:hAnsiTheme="minorHAnsi"/>
              </w:rPr>
              <w:t>Flow of events</w:t>
            </w:r>
          </w:p>
        </w:tc>
        <w:tc>
          <w:tcPr>
            <w:tcW w:w="6858" w:type="dxa"/>
          </w:tcPr>
          <w:p w:rsidR="009734CF" w:rsidRPr="00F5570A" w:rsidRDefault="009734CF" w:rsidP="00DD1BAD">
            <w:pPr>
              <w:pStyle w:val="ListParagraph"/>
              <w:numPr>
                <w:ilvl w:val="0"/>
                <w:numId w:val="12"/>
              </w:numPr>
              <w:rPr>
                <w:rFonts w:asciiTheme="minorHAnsi" w:hAnsiTheme="minorHAnsi"/>
              </w:rPr>
            </w:pPr>
            <w:r w:rsidRPr="00F5570A">
              <w:rPr>
                <w:rFonts w:asciiTheme="minorHAnsi" w:hAnsiTheme="minorHAnsi"/>
              </w:rPr>
              <w:t>If there is only 1 weapon in the weapon list, do nothing</w:t>
            </w:r>
          </w:p>
          <w:p w:rsidR="00DD1BAD" w:rsidRPr="00F5570A" w:rsidRDefault="009734CF" w:rsidP="009734CF">
            <w:pPr>
              <w:pStyle w:val="ListParagraph"/>
              <w:numPr>
                <w:ilvl w:val="0"/>
                <w:numId w:val="12"/>
              </w:numPr>
              <w:rPr>
                <w:rFonts w:asciiTheme="minorHAnsi" w:hAnsiTheme="minorHAnsi"/>
              </w:rPr>
            </w:pPr>
            <w:r w:rsidRPr="00F5570A">
              <w:rPr>
                <w:rFonts w:asciiTheme="minorHAnsi" w:hAnsiTheme="minorHAnsi"/>
              </w:rPr>
              <w:t>Change the equipped weapon to the next weapon on the list</w:t>
            </w:r>
          </w:p>
        </w:tc>
      </w:tr>
      <w:tr w:rsidR="00DD1BAD" w:rsidRPr="00F5570A" w:rsidTr="00477FCD">
        <w:tc>
          <w:tcPr>
            <w:tcW w:w="2718" w:type="dxa"/>
          </w:tcPr>
          <w:p w:rsidR="00DD1BAD" w:rsidRPr="00F5570A" w:rsidRDefault="00DD1BAD" w:rsidP="00477FCD">
            <w:pPr>
              <w:rPr>
                <w:rFonts w:asciiTheme="minorHAnsi" w:hAnsiTheme="minorHAnsi"/>
              </w:rPr>
            </w:pPr>
            <w:r w:rsidRPr="00F5570A">
              <w:rPr>
                <w:rFonts w:asciiTheme="minorHAnsi" w:hAnsiTheme="minorHAnsi"/>
              </w:rPr>
              <w:t>Exit conditions</w:t>
            </w:r>
          </w:p>
        </w:tc>
        <w:tc>
          <w:tcPr>
            <w:tcW w:w="6858" w:type="dxa"/>
          </w:tcPr>
          <w:p w:rsidR="00DD1BAD" w:rsidRPr="00F5570A" w:rsidRDefault="00F821BF" w:rsidP="00477FCD">
            <w:pPr>
              <w:rPr>
                <w:rFonts w:asciiTheme="minorHAnsi" w:hAnsiTheme="minorHAnsi"/>
              </w:rPr>
            </w:pPr>
            <w:r w:rsidRPr="00F5570A">
              <w:rPr>
                <w:rFonts w:asciiTheme="minorHAnsi" w:hAnsiTheme="minorHAnsi"/>
              </w:rPr>
              <w:t>Equipped weapon successfully updated</w:t>
            </w:r>
          </w:p>
        </w:tc>
      </w:tr>
      <w:tr w:rsidR="00DD1BAD" w:rsidRPr="00F5570A" w:rsidTr="00477FCD">
        <w:tc>
          <w:tcPr>
            <w:tcW w:w="2718" w:type="dxa"/>
          </w:tcPr>
          <w:p w:rsidR="00DD1BAD" w:rsidRPr="00F5570A" w:rsidRDefault="00DD1BAD" w:rsidP="00477FCD">
            <w:pPr>
              <w:rPr>
                <w:rFonts w:asciiTheme="minorHAnsi" w:hAnsiTheme="minorHAnsi"/>
              </w:rPr>
            </w:pPr>
            <w:r w:rsidRPr="00F5570A">
              <w:rPr>
                <w:rFonts w:asciiTheme="minorHAnsi" w:hAnsiTheme="minorHAnsi"/>
              </w:rPr>
              <w:t>Quality requirements</w:t>
            </w:r>
          </w:p>
        </w:tc>
        <w:tc>
          <w:tcPr>
            <w:tcW w:w="6858" w:type="dxa"/>
          </w:tcPr>
          <w:p w:rsidR="00DD1BAD" w:rsidRPr="00F5570A" w:rsidRDefault="00DD1BAD" w:rsidP="006256D5">
            <w:pPr>
              <w:rPr>
                <w:rFonts w:asciiTheme="minorHAnsi" w:hAnsiTheme="minorHAnsi"/>
              </w:rPr>
            </w:pPr>
            <w:r w:rsidRPr="00F5570A">
              <w:rPr>
                <w:rFonts w:asciiTheme="minorHAnsi" w:hAnsiTheme="minorHAnsi"/>
              </w:rPr>
              <w:t xml:space="preserve">The </w:t>
            </w:r>
            <w:r w:rsidR="006256D5" w:rsidRPr="00F5570A">
              <w:rPr>
                <w:rFonts w:asciiTheme="minorHAnsi" w:hAnsiTheme="minorHAnsi"/>
              </w:rPr>
              <w:t>process should not take more than 0.25 second</w:t>
            </w:r>
            <w:r w:rsidR="00C1034E" w:rsidRPr="00F5570A">
              <w:rPr>
                <w:rFonts w:asciiTheme="minorHAnsi" w:hAnsiTheme="minorHAnsi"/>
              </w:rPr>
              <w:t xml:space="preserve"> to complete</w:t>
            </w:r>
          </w:p>
        </w:tc>
      </w:tr>
    </w:tbl>
    <w:p w:rsidR="00DD1BAD" w:rsidRDefault="00DD1BAD" w:rsidP="00D83538"/>
    <w:tbl>
      <w:tblPr>
        <w:tblStyle w:val="TableGrid"/>
        <w:tblW w:w="0" w:type="auto"/>
        <w:tblLook w:val="04A0"/>
      </w:tblPr>
      <w:tblGrid>
        <w:gridCol w:w="2718"/>
        <w:gridCol w:w="6858"/>
      </w:tblGrid>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Use case name</w:t>
            </w:r>
          </w:p>
        </w:tc>
        <w:tc>
          <w:tcPr>
            <w:tcW w:w="6858" w:type="dxa"/>
          </w:tcPr>
          <w:p w:rsidR="00D83538" w:rsidRPr="00F5570A" w:rsidRDefault="00D83538" w:rsidP="00477FCD">
            <w:pPr>
              <w:rPr>
                <w:rFonts w:asciiTheme="minorHAnsi" w:hAnsiTheme="minorHAnsi"/>
              </w:rPr>
            </w:pPr>
            <w:r w:rsidRPr="00F5570A">
              <w:rPr>
                <w:rFonts w:asciiTheme="minorHAnsi" w:hAnsiTheme="minorHAnsi"/>
              </w:rPr>
              <w:t>Close game</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Participating actor</w:t>
            </w:r>
          </w:p>
        </w:tc>
        <w:tc>
          <w:tcPr>
            <w:tcW w:w="6858" w:type="dxa"/>
          </w:tcPr>
          <w:p w:rsidR="00D83538" w:rsidRPr="00F5570A" w:rsidRDefault="00D83538" w:rsidP="00477FCD">
            <w:pPr>
              <w:rPr>
                <w:rFonts w:asciiTheme="minorHAnsi" w:hAnsiTheme="minorHAnsi"/>
              </w:rPr>
            </w:pPr>
            <w:r w:rsidRPr="00F5570A">
              <w:rPr>
                <w:rFonts w:asciiTheme="minorHAnsi" w:hAnsiTheme="minorHAnsi"/>
              </w:rPr>
              <w:t>User</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Entry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User presses exit button or close the window using menu bar or hotkey</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Flow of events</w:t>
            </w:r>
          </w:p>
        </w:tc>
        <w:tc>
          <w:tcPr>
            <w:tcW w:w="6858" w:type="dxa"/>
          </w:tcPr>
          <w:p w:rsidR="00D83538" w:rsidRPr="00F5570A" w:rsidRDefault="00D83538" w:rsidP="00D83538">
            <w:pPr>
              <w:pStyle w:val="ListParagraph"/>
              <w:numPr>
                <w:ilvl w:val="0"/>
                <w:numId w:val="6"/>
              </w:numPr>
              <w:rPr>
                <w:rFonts w:asciiTheme="minorHAnsi" w:hAnsiTheme="minorHAnsi"/>
              </w:rPr>
            </w:pPr>
            <w:r w:rsidRPr="00F5570A">
              <w:rPr>
                <w:rFonts w:asciiTheme="minorHAnsi" w:hAnsiTheme="minorHAnsi"/>
              </w:rPr>
              <w:t>Pause the game</w:t>
            </w:r>
          </w:p>
          <w:p w:rsidR="00D83538" w:rsidRPr="00F5570A" w:rsidRDefault="00D83538" w:rsidP="00D83538">
            <w:pPr>
              <w:pStyle w:val="ListParagraph"/>
              <w:numPr>
                <w:ilvl w:val="0"/>
                <w:numId w:val="6"/>
              </w:numPr>
              <w:rPr>
                <w:rFonts w:asciiTheme="minorHAnsi" w:hAnsiTheme="minorHAnsi"/>
              </w:rPr>
            </w:pPr>
            <w:r w:rsidRPr="00F5570A">
              <w:rPr>
                <w:rFonts w:asciiTheme="minorHAnsi" w:hAnsiTheme="minorHAnsi"/>
              </w:rPr>
              <w:t>Prompt message asking to save game</w:t>
            </w:r>
          </w:p>
          <w:p w:rsidR="00D83538" w:rsidRPr="00F5570A" w:rsidRDefault="00D83538" w:rsidP="00D83538">
            <w:pPr>
              <w:pStyle w:val="ListParagraph"/>
              <w:numPr>
                <w:ilvl w:val="0"/>
                <w:numId w:val="6"/>
              </w:numPr>
              <w:rPr>
                <w:rFonts w:asciiTheme="minorHAnsi" w:hAnsiTheme="minorHAnsi"/>
              </w:rPr>
            </w:pPr>
            <w:r w:rsidRPr="00F5570A">
              <w:rPr>
                <w:rFonts w:asciiTheme="minorHAnsi" w:hAnsiTheme="minorHAnsi"/>
              </w:rPr>
              <w:t>If user presses “Yes”, enter “save” use case, and quit the program</w:t>
            </w:r>
          </w:p>
          <w:p w:rsidR="00D83538" w:rsidRPr="00F5570A" w:rsidRDefault="00D83538" w:rsidP="00D83538">
            <w:pPr>
              <w:pStyle w:val="ListParagraph"/>
              <w:numPr>
                <w:ilvl w:val="0"/>
                <w:numId w:val="6"/>
              </w:numPr>
              <w:rPr>
                <w:rFonts w:asciiTheme="minorHAnsi" w:hAnsiTheme="minorHAnsi"/>
              </w:rPr>
            </w:pPr>
            <w:r w:rsidRPr="00F5570A">
              <w:rPr>
                <w:rFonts w:asciiTheme="minorHAnsi" w:hAnsiTheme="minorHAnsi"/>
              </w:rPr>
              <w:t>If user presses “No”, quit the program without saving</w:t>
            </w:r>
          </w:p>
          <w:p w:rsidR="00D83538" w:rsidRPr="00F5570A" w:rsidRDefault="00D83538" w:rsidP="00D83538">
            <w:pPr>
              <w:pStyle w:val="ListParagraph"/>
              <w:numPr>
                <w:ilvl w:val="0"/>
                <w:numId w:val="6"/>
              </w:numPr>
              <w:rPr>
                <w:rFonts w:asciiTheme="minorHAnsi" w:hAnsiTheme="minorHAnsi"/>
              </w:rPr>
            </w:pPr>
            <w:r w:rsidRPr="00F5570A">
              <w:rPr>
                <w:rFonts w:asciiTheme="minorHAnsi" w:hAnsiTheme="minorHAnsi"/>
              </w:rPr>
              <w:t>If user presses “Cancel”, return to main game screen and resume game.</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Exit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Either quit the game successfully, or resumed game</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lastRenderedPageBreak/>
              <w:t>Quality requirements</w:t>
            </w:r>
          </w:p>
        </w:tc>
        <w:tc>
          <w:tcPr>
            <w:tcW w:w="6858" w:type="dxa"/>
          </w:tcPr>
          <w:p w:rsidR="00D83538" w:rsidRPr="00F5570A" w:rsidRDefault="00D83538" w:rsidP="00477FCD">
            <w:pPr>
              <w:rPr>
                <w:rFonts w:asciiTheme="minorHAnsi" w:hAnsiTheme="minorHAnsi"/>
              </w:rPr>
            </w:pPr>
            <w:r w:rsidRPr="00F5570A">
              <w:rPr>
                <w:rFonts w:asciiTheme="minorHAnsi" w:hAnsiTheme="minorHAnsi"/>
              </w:rPr>
              <w:t>The save files procedure should not take more than 1 second. Detect window closing even when program is terminated.</w:t>
            </w:r>
          </w:p>
        </w:tc>
      </w:tr>
    </w:tbl>
    <w:p w:rsidR="00D83538" w:rsidRDefault="00D83538" w:rsidP="00D83538"/>
    <w:p w:rsidR="00D83538" w:rsidRDefault="00D83538" w:rsidP="00D83538"/>
    <w:tbl>
      <w:tblPr>
        <w:tblStyle w:val="TableGrid"/>
        <w:tblW w:w="0" w:type="auto"/>
        <w:tblLook w:val="04A0"/>
      </w:tblPr>
      <w:tblGrid>
        <w:gridCol w:w="2718"/>
        <w:gridCol w:w="6858"/>
      </w:tblGrid>
      <w:tr w:rsidR="00D83538" w:rsidRPr="00F5570A" w:rsidTr="00477FCD">
        <w:tc>
          <w:tcPr>
            <w:tcW w:w="2718" w:type="dxa"/>
          </w:tcPr>
          <w:p w:rsidR="00D83538" w:rsidRPr="00F5570A" w:rsidRDefault="00D83538" w:rsidP="00477FCD">
            <w:pPr>
              <w:rPr>
                <w:rFonts w:asciiTheme="minorHAnsi" w:hAnsiTheme="minorHAnsi"/>
              </w:rPr>
            </w:pPr>
            <w:bookmarkStart w:id="20" w:name="OLE_LINK3"/>
            <w:bookmarkStart w:id="21" w:name="OLE_LINK4"/>
            <w:r w:rsidRPr="00F5570A">
              <w:rPr>
                <w:rFonts w:asciiTheme="minorHAnsi" w:hAnsiTheme="minorHAnsi"/>
              </w:rPr>
              <w:t>Use case name</w:t>
            </w:r>
          </w:p>
        </w:tc>
        <w:tc>
          <w:tcPr>
            <w:tcW w:w="6858" w:type="dxa"/>
          </w:tcPr>
          <w:p w:rsidR="00D83538" w:rsidRPr="00F5570A" w:rsidRDefault="00D83538" w:rsidP="00477FCD">
            <w:pPr>
              <w:rPr>
                <w:rFonts w:asciiTheme="minorHAnsi" w:hAnsiTheme="minorHAnsi"/>
              </w:rPr>
            </w:pPr>
            <w:r w:rsidRPr="00F5570A">
              <w:rPr>
                <w:rFonts w:asciiTheme="minorHAnsi" w:hAnsiTheme="minorHAnsi"/>
              </w:rPr>
              <w:t>Save and load</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Participating actor</w:t>
            </w:r>
          </w:p>
        </w:tc>
        <w:tc>
          <w:tcPr>
            <w:tcW w:w="6858" w:type="dxa"/>
          </w:tcPr>
          <w:p w:rsidR="00D83538" w:rsidRPr="00F5570A" w:rsidRDefault="00D83538" w:rsidP="00477FCD">
            <w:pPr>
              <w:rPr>
                <w:rFonts w:asciiTheme="minorHAnsi" w:hAnsiTheme="minorHAnsi"/>
              </w:rPr>
            </w:pPr>
            <w:r w:rsidRPr="00F5570A">
              <w:rPr>
                <w:rFonts w:asciiTheme="minorHAnsi" w:hAnsiTheme="minorHAnsi"/>
              </w:rPr>
              <w:t>User</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Entry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User presses save/load button</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Flow of events</w:t>
            </w:r>
          </w:p>
        </w:tc>
        <w:tc>
          <w:tcPr>
            <w:tcW w:w="6858" w:type="dxa"/>
          </w:tcPr>
          <w:p w:rsidR="00D83538" w:rsidRPr="00F5570A" w:rsidRDefault="00D83538" w:rsidP="00D83538">
            <w:pPr>
              <w:pStyle w:val="ListParagraph"/>
              <w:numPr>
                <w:ilvl w:val="0"/>
                <w:numId w:val="11"/>
              </w:numPr>
              <w:rPr>
                <w:rFonts w:asciiTheme="minorHAnsi" w:hAnsiTheme="minorHAnsi"/>
              </w:rPr>
            </w:pPr>
            <w:r w:rsidRPr="00F5570A">
              <w:rPr>
                <w:rFonts w:asciiTheme="minorHAnsi" w:hAnsiTheme="minorHAnsi"/>
              </w:rPr>
              <w:t>Pause the game (if there is a game playing)</w:t>
            </w:r>
          </w:p>
          <w:p w:rsidR="00D83538" w:rsidRPr="00F5570A" w:rsidRDefault="00D83538" w:rsidP="00D83538">
            <w:pPr>
              <w:pStyle w:val="ListParagraph"/>
              <w:numPr>
                <w:ilvl w:val="0"/>
                <w:numId w:val="11"/>
              </w:numPr>
              <w:rPr>
                <w:rFonts w:asciiTheme="minorHAnsi" w:hAnsiTheme="minorHAnsi"/>
              </w:rPr>
            </w:pPr>
            <w:r w:rsidRPr="00F5570A">
              <w:rPr>
                <w:rFonts w:asciiTheme="minorHAnsi" w:hAnsiTheme="minorHAnsi"/>
              </w:rPr>
              <w:t>If save button was pressed</w:t>
            </w:r>
          </w:p>
          <w:p w:rsidR="00D83538" w:rsidRPr="00F5570A" w:rsidRDefault="00D83538" w:rsidP="00D83538">
            <w:pPr>
              <w:pStyle w:val="ListParagraph"/>
              <w:numPr>
                <w:ilvl w:val="1"/>
                <w:numId w:val="11"/>
              </w:numPr>
              <w:rPr>
                <w:rFonts w:asciiTheme="minorHAnsi" w:hAnsiTheme="minorHAnsi"/>
              </w:rPr>
            </w:pPr>
            <w:r w:rsidRPr="00F5570A">
              <w:rPr>
                <w:rFonts w:asciiTheme="minorHAnsi" w:hAnsiTheme="minorHAnsi"/>
              </w:rPr>
              <w:t>Prompt save screen asking for save location (default is the save file of the game)</w:t>
            </w:r>
          </w:p>
          <w:p w:rsidR="00D83538" w:rsidRPr="00F5570A" w:rsidRDefault="00D83538" w:rsidP="00D83538">
            <w:pPr>
              <w:pStyle w:val="ListParagraph"/>
              <w:numPr>
                <w:ilvl w:val="1"/>
                <w:numId w:val="11"/>
              </w:numPr>
              <w:rPr>
                <w:rFonts w:asciiTheme="minorHAnsi" w:hAnsiTheme="minorHAnsi"/>
              </w:rPr>
            </w:pPr>
            <w:r w:rsidRPr="00F5570A">
              <w:rPr>
                <w:rFonts w:asciiTheme="minorHAnsi" w:hAnsiTheme="minorHAnsi"/>
              </w:rPr>
              <w:t>If user presses save button then save the current state</w:t>
            </w:r>
          </w:p>
          <w:p w:rsidR="00D83538" w:rsidRPr="00F5570A" w:rsidRDefault="00D83538" w:rsidP="00D83538">
            <w:pPr>
              <w:pStyle w:val="ListParagraph"/>
              <w:numPr>
                <w:ilvl w:val="0"/>
                <w:numId w:val="11"/>
              </w:numPr>
              <w:rPr>
                <w:rFonts w:asciiTheme="minorHAnsi" w:hAnsiTheme="minorHAnsi"/>
              </w:rPr>
            </w:pPr>
            <w:r w:rsidRPr="00F5570A">
              <w:rPr>
                <w:rFonts w:asciiTheme="minorHAnsi" w:hAnsiTheme="minorHAnsi"/>
              </w:rPr>
              <w:t>If load button was pressed</w:t>
            </w:r>
          </w:p>
          <w:p w:rsidR="00D83538" w:rsidRPr="00F5570A" w:rsidRDefault="00D83538" w:rsidP="00D83538">
            <w:pPr>
              <w:pStyle w:val="ListParagraph"/>
              <w:numPr>
                <w:ilvl w:val="1"/>
                <w:numId w:val="11"/>
              </w:numPr>
              <w:rPr>
                <w:rFonts w:asciiTheme="minorHAnsi" w:hAnsiTheme="minorHAnsi"/>
              </w:rPr>
            </w:pPr>
            <w:r w:rsidRPr="00F5570A">
              <w:rPr>
                <w:rFonts w:asciiTheme="minorHAnsi" w:hAnsiTheme="minorHAnsi"/>
              </w:rPr>
              <w:t>If there is no previously saved game, show message “No previously saved game”.</w:t>
            </w:r>
          </w:p>
          <w:p w:rsidR="00D83538" w:rsidRPr="00F5570A" w:rsidRDefault="00D83538" w:rsidP="00D83538">
            <w:pPr>
              <w:pStyle w:val="ListParagraph"/>
              <w:numPr>
                <w:ilvl w:val="1"/>
                <w:numId w:val="11"/>
              </w:numPr>
              <w:rPr>
                <w:rFonts w:asciiTheme="minorHAnsi" w:hAnsiTheme="minorHAnsi"/>
              </w:rPr>
            </w:pPr>
            <w:r w:rsidRPr="00F5570A">
              <w:rPr>
                <w:rFonts w:asciiTheme="minorHAnsi" w:hAnsiTheme="minorHAnsi"/>
              </w:rPr>
              <w:t>Prompt load screen asking for loading previously saved games.</w:t>
            </w:r>
          </w:p>
          <w:p w:rsidR="00D83538" w:rsidRPr="00F5570A" w:rsidRDefault="00D83538" w:rsidP="00D83538">
            <w:pPr>
              <w:pStyle w:val="ListParagraph"/>
              <w:numPr>
                <w:ilvl w:val="1"/>
                <w:numId w:val="11"/>
              </w:numPr>
              <w:rPr>
                <w:rFonts w:asciiTheme="minorHAnsi" w:hAnsiTheme="minorHAnsi"/>
              </w:rPr>
            </w:pPr>
            <w:r w:rsidRPr="00F5570A">
              <w:rPr>
                <w:rFonts w:asciiTheme="minorHAnsi" w:hAnsiTheme="minorHAnsi"/>
              </w:rPr>
              <w:t>If user presses load button then load the chosen game.</w:t>
            </w:r>
          </w:p>
          <w:p w:rsidR="00D83538" w:rsidRPr="00F5570A" w:rsidRDefault="00D83538" w:rsidP="00D83538">
            <w:pPr>
              <w:pStyle w:val="ListParagraph"/>
              <w:numPr>
                <w:ilvl w:val="0"/>
                <w:numId w:val="11"/>
              </w:numPr>
              <w:rPr>
                <w:rFonts w:asciiTheme="minorHAnsi" w:hAnsiTheme="minorHAnsi"/>
              </w:rPr>
            </w:pPr>
            <w:r w:rsidRPr="00F5570A">
              <w:rPr>
                <w:rFonts w:asciiTheme="minorHAnsi" w:hAnsiTheme="minorHAnsi"/>
              </w:rPr>
              <w:t>Return to main game screen and resume game.</w:t>
            </w:r>
          </w:p>
          <w:p w:rsidR="00D83538" w:rsidRPr="00F5570A" w:rsidRDefault="00D83538" w:rsidP="00D83538">
            <w:pPr>
              <w:pStyle w:val="ListParagraph"/>
              <w:numPr>
                <w:ilvl w:val="0"/>
                <w:numId w:val="10"/>
              </w:numPr>
              <w:rPr>
                <w:rFonts w:asciiTheme="minorHAnsi" w:hAnsiTheme="minorHAnsi"/>
              </w:rPr>
            </w:pPr>
            <w:r w:rsidRPr="00F5570A">
              <w:rPr>
                <w:rFonts w:asciiTheme="minorHAnsi" w:hAnsiTheme="minorHAnsi"/>
              </w:rPr>
              <w:t>Exception</w:t>
            </w:r>
          </w:p>
          <w:p w:rsidR="00D83538" w:rsidRPr="00F5570A" w:rsidRDefault="00D83538" w:rsidP="00D83538">
            <w:pPr>
              <w:pStyle w:val="ListParagraph"/>
              <w:numPr>
                <w:ilvl w:val="1"/>
                <w:numId w:val="10"/>
              </w:numPr>
              <w:rPr>
                <w:rFonts w:asciiTheme="minorHAnsi" w:hAnsiTheme="minorHAnsi"/>
              </w:rPr>
            </w:pPr>
            <w:r w:rsidRPr="00F5570A">
              <w:rPr>
                <w:rFonts w:asciiTheme="minorHAnsi" w:hAnsiTheme="minorHAnsi"/>
              </w:rPr>
              <w:t>Previously save file corrupted or invalid format</w:t>
            </w:r>
          </w:p>
          <w:p w:rsidR="00D83538" w:rsidRPr="00F5570A" w:rsidRDefault="00D83538" w:rsidP="00D83538">
            <w:pPr>
              <w:pStyle w:val="ListParagraph"/>
              <w:numPr>
                <w:ilvl w:val="2"/>
                <w:numId w:val="10"/>
              </w:numPr>
              <w:rPr>
                <w:rFonts w:asciiTheme="minorHAnsi" w:hAnsiTheme="minorHAnsi"/>
              </w:rPr>
            </w:pPr>
            <w:bookmarkStart w:id="22" w:name="OLE_LINK5"/>
            <w:bookmarkStart w:id="23" w:name="OLE_LINK6"/>
            <w:r w:rsidRPr="00F5570A">
              <w:rPr>
                <w:rFonts w:asciiTheme="minorHAnsi" w:hAnsiTheme="minorHAnsi"/>
              </w:rPr>
              <w:t>Show Error: “Cannot Load Game” message</w:t>
            </w:r>
          </w:p>
          <w:p w:rsidR="00D83538" w:rsidRPr="00F5570A" w:rsidRDefault="00D83538" w:rsidP="00D83538">
            <w:pPr>
              <w:pStyle w:val="ListParagraph"/>
              <w:numPr>
                <w:ilvl w:val="2"/>
                <w:numId w:val="10"/>
              </w:numPr>
              <w:rPr>
                <w:rFonts w:asciiTheme="minorHAnsi" w:hAnsiTheme="minorHAnsi"/>
              </w:rPr>
            </w:pPr>
            <w:r w:rsidRPr="00F5570A">
              <w:rPr>
                <w:rFonts w:asciiTheme="minorHAnsi" w:hAnsiTheme="minorHAnsi"/>
              </w:rPr>
              <w:t>When user presses OK, close the message, return to main game and resume game.</w:t>
            </w:r>
            <w:bookmarkEnd w:id="22"/>
            <w:bookmarkEnd w:id="23"/>
          </w:p>
          <w:p w:rsidR="00D83538" w:rsidRPr="00F5570A" w:rsidRDefault="00D83538" w:rsidP="00D83538">
            <w:pPr>
              <w:pStyle w:val="ListParagraph"/>
              <w:numPr>
                <w:ilvl w:val="1"/>
                <w:numId w:val="10"/>
              </w:numPr>
              <w:rPr>
                <w:rFonts w:asciiTheme="minorHAnsi" w:hAnsiTheme="minorHAnsi"/>
              </w:rPr>
            </w:pPr>
            <w:r w:rsidRPr="00F5570A">
              <w:rPr>
                <w:rFonts w:asciiTheme="minorHAnsi" w:hAnsiTheme="minorHAnsi"/>
              </w:rPr>
              <w:t>Cannot write to file to save the game</w:t>
            </w:r>
          </w:p>
          <w:p w:rsidR="00D83538" w:rsidRPr="00F5570A" w:rsidRDefault="00D83538" w:rsidP="00D83538">
            <w:pPr>
              <w:pStyle w:val="ListParagraph"/>
              <w:numPr>
                <w:ilvl w:val="2"/>
                <w:numId w:val="10"/>
              </w:numPr>
              <w:rPr>
                <w:rFonts w:asciiTheme="minorHAnsi" w:hAnsiTheme="minorHAnsi"/>
              </w:rPr>
            </w:pPr>
            <w:r w:rsidRPr="00F5570A">
              <w:rPr>
                <w:rFonts w:asciiTheme="minorHAnsi" w:hAnsiTheme="minorHAnsi"/>
              </w:rPr>
              <w:t>Show Error: “Cannot Save Game” message</w:t>
            </w:r>
          </w:p>
          <w:p w:rsidR="00D83538" w:rsidRPr="00F5570A" w:rsidRDefault="00D83538" w:rsidP="00D83538">
            <w:pPr>
              <w:pStyle w:val="ListParagraph"/>
              <w:numPr>
                <w:ilvl w:val="2"/>
                <w:numId w:val="10"/>
              </w:numPr>
              <w:rPr>
                <w:rFonts w:asciiTheme="minorHAnsi" w:hAnsiTheme="minorHAnsi"/>
              </w:rPr>
            </w:pPr>
            <w:r w:rsidRPr="00F5570A">
              <w:rPr>
                <w:rFonts w:asciiTheme="minorHAnsi" w:hAnsiTheme="minorHAnsi"/>
              </w:rPr>
              <w:t>When user presses OK, close the message, return to main game and resume game.</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Exit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Game successfully loaded or saved, and returned to main game screen.</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Quality requirements</w:t>
            </w:r>
          </w:p>
        </w:tc>
        <w:tc>
          <w:tcPr>
            <w:tcW w:w="6858" w:type="dxa"/>
          </w:tcPr>
          <w:p w:rsidR="00D83538" w:rsidRPr="00F5570A" w:rsidRDefault="00D83538" w:rsidP="00477FCD">
            <w:pPr>
              <w:rPr>
                <w:rFonts w:asciiTheme="minorHAnsi" w:hAnsiTheme="minorHAnsi"/>
              </w:rPr>
            </w:pPr>
            <w:r w:rsidRPr="00F5570A">
              <w:rPr>
                <w:rFonts w:asciiTheme="minorHAnsi" w:hAnsiTheme="minorHAnsi"/>
              </w:rPr>
              <w:t>The save files and load files procedure should not take more than 1 second.</w:t>
            </w:r>
          </w:p>
        </w:tc>
      </w:tr>
      <w:bookmarkEnd w:id="20"/>
      <w:bookmarkEnd w:id="21"/>
    </w:tbl>
    <w:p w:rsidR="00D83538" w:rsidRDefault="00D83538" w:rsidP="00D83538"/>
    <w:p w:rsidR="004F0D6D" w:rsidRDefault="004F0D6D" w:rsidP="00D83538"/>
    <w:tbl>
      <w:tblPr>
        <w:tblStyle w:val="TableGrid"/>
        <w:tblW w:w="0" w:type="auto"/>
        <w:tblLook w:val="04A0"/>
      </w:tblPr>
      <w:tblGrid>
        <w:gridCol w:w="2718"/>
        <w:gridCol w:w="6858"/>
      </w:tblGrid>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lastRenderedPageBreak/>
              <w:t>Use case name</w:t>
            </w:r>
          </w:p>
        </w:tc>
        <w:tc>
          <w:tcPr>
            <w:tcW w:w="6858" w:type="dxa"/>
          </w:tcPr>
          <w:p w:rsidR="00D83538" w:rsidRPr="00F5570A" w:rsidRDefault="00D83538" w:rsidP="00477FCD">
            <w:pPr>
              <w:rPr>
                <w:rFonts w:asciiTheme="minorHAnsi" w:hAnsiTheme="minorHAnsi"/>
              </w:rPr>
            </w:pPr>
            <w:r w:rsidRPr="00F5570A">
              <w:rPr>
                <w:rFonts w:asciiTheme="minorHAnsi" w:hAnsiTheme="minorHAnsi"/>
              </w:rPr>
              <w:t>Show statistics</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Participating actor</w:t>
            </w:r>
          </w:p>
        </w:tc>
        <w:tc>
          <w:tcPr>
            <w:tcW w:w="6858" w:type="dxa"/>
          </w:tcPr>
          <w:p w:rsidR="00D83538" w:rsidRPr="00F5570A" w:rsidRDefault="00D83538" w:rsidP="00477FCD">
            <w:pPr>
              <w:rPr>
                <w:rFonts w:asciiTheme="minorHAnsi" w:hAnsiTheme="minorHAnsi"/>
              </w:rPr>
            </w:pPr>
            <w:r w:rsidRPr="00F5570A">
              <w:rPr>
                <w:rFonts w:asciiTheme="minorHAnsi" w:hAnsiTheme="minorHAnsi"/>
              </w:rPr>
              <w:t>User</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Entry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User presses statistics button</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Flow of events</w:t>
            </w:r>
          </w:p>
        </w:tc>
        <w:tc>
          <w:tcPr>
            <w:tcW w:w="6858" w:type="dxa"/>
          </w:tcPr>
          <w:p w:rsidR="00D83538" w:rsidRPr="00F5570A" w:rsidRDefault="00D83538" w:rsidP="00D83538">
            <w:pPr>
              <w:pStyle w:val="ListParagraph"/>
              <w:numPr>
                <w:ilvl w:val="0"/>
                <w:numId w:val="7"/>
              </w:numPr>
              <w:rPr>
                <w:rFonts w:asciiTheme="minorHAnsi" w:hAnsiTheme="minorHAnsi"/>
              </w:rPr>
            </w:pPr>
            <w:r w:rsidRPr="00F5570A">
              <w:rPr>
                <w:rFonts w:asciiTheme="minorHAnsi" w:hAnsiTheme="minorHAnsi"/>
              </w:rPr>
              <w:t>Pause the game</w:t>
            </w:r>
          </w:p>
          <w:p w:rsidR="00D83538" w:rsidRPr="00F5570A" w:rsidRDefault="00D83538" w:rsidP="00D83538">
            <w:pPr>
              <w:pStyle w:val="ListParagraph"/>
              <w:numPr>
                <w:ilvl w:val="0"/>
                <w:numId w:val="7"/>
              </w:numPr>
              <w:rPr>
                <w:rFonts w:asciiTheme="minorHAnsi" w:hAnsiTheme="minorHAnsi"/>
              </w:rPr>
            </w:pPr>
            <w:r w:rsidRPr="00F5570A">
              <w:rPr>
                <w:rFonts w:asciiTheme="minorHAnsi" w:hAnsiTheme="minorHAnsi"/>
              </w:rPr>
              <w:t>Load statistics from files</w:t>
            </w:r>
          </w:p>
          <w:p w:rsidR="00D83538" w:rsidRPr="00F5570A" w:rsidRDefault="00D83538" w:rsidP="00D83538">
            <w:pPr>
              <w:pStyle w:val="ListParagraph"/>
              <w:numPr>
                <w:ilvl w:val="0"/>
                <w:numId w:val="7"/>
              </w:numPr>
              <w:rPr>
                <w:rFonts w:asciiTheme="minorHAnsi" w:hAnsiTheme="minorHAnsi"/>
              </w:rPr>
            </w:pPr>
            <w:r w:rsidRPr="00F5570A">
              <w:rPr>
                <w:rFonts w:asciiTheme="minorHAnsi" w:hAnsiTheme="minorHAnsi"/>
              </w:rPr>
              <w:t>Show table containing game statistics</w:t>
            </w:r>
          </w:p>
          <w:p w:rsidR="00D83538" w:rsidRPr="00F5570A" w:rsidRDefault="00D83538" w:rsidP="00D83538">
            <w:pPr>
              <w:pStyle w:val="ListParagraph"/>
              <w:numPr>
                <w:ilvl w:val="0"/>
                <w:numId w:val="7"/>
              </w:numPr>
              <w:rPr>
                <w:rFonts w:asciiTheme="minorHAnsi" w:hAnsiTheme="minorHAnsi"/>
              </w:rPr>
            </w:pPr>
            <w:r w:rsidRPr="00F5570A">
              <w:rPr>
                <w:rFonts w:asciiTheme="minorHAnsi" w:hAnsiTheme="minorHAnsi"/>
              </w:rPr>
              <w:t>When the user presses OK button, close the statistics table</w:t>
            </w:r>
          </w:p>
          <w:p w:rsidR="00D83538" w:rsidRPr="00F5570A" w:rsidRDefault="00D83538" w:rsidP="00D83538">
            <w:pPr>
              <w:pStyle w:val="ListParagraph"/>
              <w:numPr>
                <w:ilvl w:val="0"/>
                <w:numId w:val="7"/>
              </w:numPr>
              <w:rPr>
                <w:rFonts w:asciiTheme="minorHAnsi" w:hAnsiTheme="minorHAnsi"/>
              </w:rPr>
            </w:pPr>
            <w:r w:rsidRPr="00F5570A">
              <w:rPr>
                <w:rFonts w:asciiTheme="minorHAnsi" w:hAnsiTheme="minorHAnsi"/>
              </w:rPr>
              <w:t>Return to main game screen and resume game</w:t>
            </w:r>
          </w:p>
          <w:p w:rsidR="00D83538" w:rsidRPr="00F5570A" w:rsidRDefault="00D83538" w:rsidP="00D83538">
            <w:pPr>
              <w:pStyle w:val="ListParagraph"/>
              <w:numPr>
                <w:ilvl w:val="0"/>
                <w:numId w:val="10"/>
              </w:numPr>
              <w:rPr>
                <w:rFonts w:asciiTheme="minorHAnsi" w:hAnsiTheme="minorHAnsi"/>
              </w:rPr>
            </w:pPr>
            <w:r w:rsidRPr="00F5570A">
              <w:rPr>
                <w:rFonts w:asciiTheme="minorHAnsi" w:hAnsiTheme="minorHAnsi"/>
              </w:rPr>
              <w:t>Exception</w:t>
            </w:r>
          </w:p>
          <w:p w:rsidR="00D83538" w:rsidRPr="00F5570A" w:rsidRDefault="00D83538" w:rsidP="00D83538">
            <w:pPr>
              <w:pStyle w:val="ListParagraph"/>
              <w:numPr>
                <w:ilvl w:val="1"/>
                <w:numId w:val="10"/>
              </w:numPr>
              <w:rPr>
                <w:rFonts w:asciiTheme="minorHAnsi" w:hAnsiTheme="minorHAnsi"/>
              </w:rPr>
            </w:pPr>
            <w:r w:rsidRPr="00F5570A">
              <w:rPr>
                <w:rFonts w:asciiTheme="minorHAnsi" w:hAnsiTheme="minorHAnsi"/>
              </w:rPr>
              <w:t>Statistics file corrupted.</w:t>
            </w:r>
          </w:p>
          <w:p w:rsidR="00D83538" w:rsidRPr="00F5570A" w:rsidRDefault="00D83538" w:rsidP="00D83538">
            <w:pPr>
              <w:pStyle w:val="ListParagraph"/>
              <w:numPr>
                <w:ilvl w:val="2"/>
                <w:numId w:val="10"/>
              </w:numPr>
              <w:rPr>
                <w:rFonts w:asciiTheme="minorHAnsi" w:hAnsiTheme="minorHAnsi"/>
              </w:rPr>
            </w:pPr>
            <w:r w:rsidRPr="00F5570A">
              <w:rPr>
                <w:rFonts w:asciiTheme="minorHAnsi" w:hAnsiTheme="minorHAnsi"/>
              </w:rPr>
              <w:t>Show Error: “Cannot Load Statistics” message</w:t>
            </w:r>
          </w:p>
          <w:p w:rsidR="00D83538" w:rsidRPr="00F5570A" w:rsidRDefault="00D83538" w:rsidP="00D83538">
            <w:pPr>
              <w:pStyle w:val="ListParagraph"/>
              <w:numPr>
                <w:ilvl w:val="2"/>
                <w:numId w:val="10"/>
              </w:numPr>
              <w:rPr>
                <w:rFonts w:asciiTheme="minorHAnsi" w:hAnsiTheme="minorHAnsi"/>
              </w:rPr>
            </w:pPr>
            <w:r w:rsidRPr="00F5570A">
              <w:rPr>
                <w:rFonts w:asciiTheme="minorHAnsi" w:hAnsiTheme="minorHAnsi"/>
              </w:rPr>
              <w:t>When user presses OK, close the message, return to main game and resume game.</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Exit conditions</w:t>
            </w:r>
          </w:p>
        </w:tc>
        <w:tc>
          <w:tcPr>
            <w:tcW w:w="6858" w:type="dxa"/>
          </w:tcPr>
          <w:p w:rsidR="00D83538" w:rsidRPr="00F5570A" w:rsidRDefault="00D83538" w:rsidP="00477FCD">
            <w:pPr>
              <w:rPr>
                <w:rFonts w:asciiTheme="minorHAnsi" w:hAnsiTheme="minorHAnsi"/>
              </w:rPr>
            </w:pPr>
            <w:r w:rsidRPr="00F5570A">
              <w:rPr>
                <w:rFonts w:asciiTheme="minorHAnsi" w:hAnsiTheme="minorHAnsi"/>
              </w:rPr>
              <w:t>Statistics table closed and returned to main game screen.</w:t>
            </w:r>
          </w:p>
        </w:tc>
      </w:tr>
      <w:tr w:rsidR="00D83538" w:rsidRPr="00F5570A" w:rsidTr="00477FCD">
        <w:tc>
          <w:tcPr>
            <w:tcW w:w="2718" w:type="dxa"/>
          </w:tcPr>
          <w:p w:rsidR="00D83538" w:rsidRPr="00F5570A" w:rsidRDefault="00D83538" w:rsidP="00477FCD">
            <w:pPr>
              <w:rPr>
                <w:rFonts w:asciiTheme="minorHAnsi" w:hAnsiTheme="minorHAnsi"/>
              </w:rPr>
            </w:pPr>
            <w:r w:rsidRPr="00F5570A">
              <w:rPr>
                <w:rFonts w:asciiTheme="minorHAnsi" w:hAnsiTheme="minorHAnsi"/>
              </w:rPr>
              <w:t>Quality requirements</w:t>
            </w:r>
          </w:p>
        </w:tc>
        <w:tc>
          <w:tcPr>
            <w:tcW w:w="6858" w:type="dxa"/>
          </w:tcPr>
          <w:p w:rsidR="00D83538" w:rsidRPr="00F5570A" w:rsidRDefault="00D83538" w:rsidP="00477FCD">
            <w:pPr>
              <w:rPr>
                <w:rFonts w:asciiTheme="minorHAnsi" w:hAnsiTheme="minorHAnsi"/>
              </w:rPr>
            </w:pPr>
            <w:r w:rsidRPr="00F5570A">
              <w:rPr>
                <w:rFonts w:asciiTheme="minorHAnsi" w:hAnsiTheme="minorHAnsi"/>
              </w:rPr>
              <w:t>The load files procedure should not take more than 1 second.</w:t>
            </w:r>
          </w:p>
        </w:tc>
      </w:tr>
    </w:tbl>
    <w:p w:rsidR="00D83538" w:rsidRDefault="00D83538" w:rsidP="00D83538"/>
    <w:p w:rsidR="00D83538" w:rsidRPr="002D5E9D" w:rsidRDefault="00D83538" w:rsidP="00D83538">
      <w:pPr>
        <w:rPr>
          <w:color w:val="B01513" w:themeColor="accent1"/>
          <w:sz w:val="28"/>
          <w:szCs w:val="28"/>
        </w:rPr>
      </w:pPr>
      <w:bookmarkStart w:id="24" w:name="_Toc348294998"/>
      <w:r w:rsidRPr="002D5E9D">
        <w:rPr>
          <w:rStyle w:val="Heading3Char"/>
          <w:color w:val="B01513" w:themeColor="accent1"/>
          <w:sz w:val="28"/>
          <w:szCs w:val="28"/>
        </w:rPr>
        <w:t>2.</w:t>
      </w:r>
      <w:r w:rsidR="002D5E9D" w:rsidRPr="002D5E9D">
        <w:rPr>
          <w:rStyle w:val="Heading3Char"/>
          <w:color w:val="B01513" w:themeColor="accent1"/>
          <w:sz w:val="28"/>
          <w:szCs w:val="28"/>
        </w:rPr>
        <w:t>3</w:t>
      </w:r>
      <w:r w:rsidRPr="002D5E9D">
        <w:rPr>
          <w:rStyle w:val="Heading3Char"/>
          <w:color w:val="B01513" w:themeColor="accent1"/>
          <w:sz w:val="28"/>
          <w:szCs w:val="28"/>
        </w:rPr>
        <w:t xml:space="preserve"> User characteristics:</w:t>
      </w:r>
      <w:bookmarkEnd w:id="24"/>
    </w:p>
    <w:tbl>
      <w:tblPr>
        <w:tblStyle w:val="TableGrid"/>
        <w:tblW w:w="0" w:type="auto"/>
        <w:tblLook w:val="04A0"/>
      </w:tblPr>
      <w:tblGrid>
        <w:gridCol w:w="3708"/>
        <w:gridCol w:w="5868"/>
      </w:tblGrid>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Characteristics</w:t>
            </w:r>
          </w:p>
        </w:tc>
        <w:tc>
          <w:tcPr>
            <w:tcW w:w="5868" w:type="dxa"/>
          </w:tcPr>
          <w:p w:rsidR="00D83538" w:rsidRPr="00F5570A" w:rsidRDefault="00D83538" w:rsidP="00477FCD">
            <w:pPr>
              <w:rPr>
                <w:rFonts w:asciiTheme="minorHAnsi" w:hAnsiTheme="minorHAnsi"/>
              </w:rPr>
            </w:pPr>
            <w:r w:rsidRPr="00F5570A">
              <w:rPr>
                <w:rFonts w:asciiTheme="minorHAnsi" w:hAnsiTheme="minorHAnsi"/>
              </w:rPr>
              <w:t>Description</w:t>
            </w: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Demographic</w:t>
            </w:r>
          </w:p>
        </w:tc>
        <w:tc>
          <w:tcPr>
            <w:tcW w:w="5868" w:type="dxa"/>
          </w:tcPr>
          <w:p w:rsidR="00D83538" w:rsidRPr="00F5570A" w:rsidRDefault="00D83538" w:rsidP="00477FCD">
            <w:pPr>
              <w:rPr>
                <w:rFonts w:asciiTheme="minorHAnsi" w:hAnsiTheme="minorHAnsi"/>
              </w:rPr>
            </w:pP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ab/>
              <w:t>Gender</w:t>
            </w:r>
          </w:p>
        </w:tc>
        <w:tc>
          <w:tcPr>
            <w:tcW w:w="5868" w:type="dxa"/>
          </w:tcPr>
          <w:p w:rsidR="00D83538" w:rsidRPr="00F5570A" w:rsidRDefault="00D83538" w:rsidP="00477FCD">
            <w:pPr>
              <w:rPr>
                <w:rFonts w:asciiTheme="minorHAnsi" w:hAnsiTheme="minorHAnsi"/>
              </w:rPr>
            </w:pPr>
            <w:r w:rsidRPr="00F5570A">
              <w:rPr>
                <w:rFonts w:asciiTheme="minorHAnsi" w:hAnsiTheme="minorHAnsi"/>
              </w:rPr>
              <w:t>Both male and female</w:t>
            </w: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ab/>
              <w:t>Age</w:t>
            </w:r>
          </w:p>
        </w:tc>
        <w:tc>
          <w:tcPr>
            <w:tcW w:w="5868" w:type="dxa"/>
          </w:tcPr>
          <w:p w:rsidR="00D83538" w:rsidRPr="00F5570A" w:rsidRDefault="00D83538" w:rsidP="00477FCD">
            <w:pPr>
              <w:rPr>
                <w:rFonts w:asciiTheme="minorHAnsi" w:hAnsiTheme="minorHAnsi"/>
              </w:rPr>
            </w:pPr>
            <w:r w:rsidRPr="00F5570A">
              <w:rPr>
                <w:rFonts w:asciiTheme="minorHAnsi" w:hAnsiTheme="minorHAnsi"/>
              </w:rPr>
              <w:t>6 years-old kids to 70 years-old adults</w:t>
            </w: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ab/>
              <w:t>Physical characteristics</w:t>
            </w:r>
          </w:p>
        </w:tc>
        <w:tc>
          <w:tcPr>
            <w:tcW w:w="5868" w:type="dxa"/>
          </w:tcPr>
          <w:p w:rsidR="00D83538" w:rsidRPr="00F5570A" w:rsidRDefault="00D83538" w:rsidP="00477FCD">
            <w:pPr>
              <w:rPr>
                <w:rFonts w:asciiTheme="minorHAnsi" w:hAnsiTheme="minorHAnsi"/>
              </w:rPr>
            </w:pPr>
            <w:r w:rsidRPr="00F5570A">
              <w:rPr>
                <w:rFonts w:asciiTheme="minorHAnsi" w:hAnsiTheme="minorHAnsi"/>
              </w:rPr>
              <w:t>Irrespective of the user handedness (left-handed, right-handed or ambidextrous), the user should be able to use the program easily.</w:t>
            </w: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ab/>
              <w:t>Disabilities</w:t>
            </w:r>
          </w:p>
        </w:tc>
        <w:tc>
          <w:tcPr>
            <w:tcW w:w="5868" w:type="dxa"/>
          </w:tcPr>
          <w:p w:rsidR="00D83538" w:rsidRPr="00F5570A" w:rsidRDefault="00D83538" w:rsidP="00477FCD">
            <w:pPr>
              <w:rPr>
                <w:rFonts w:asciiTheme="minorHAnsi" w:hAnsiTheme="minorHAnsi"/>
              </w:rPr>
            </w:pPr>
            <w:r w:rsidRPr="00F5570A">
              <w:rPr>
                <w:rFonts w:asciiTheme="minorHAnsi" w:hAnsiTheme="minorHAnsi"/>
              </w:rPr>
              <w:t>Normal people without any perceptual or physical disability.</w:t>
            </w: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Experience characteristics</w:t>
            </w:r>
          </w:p>
        </w:tc>
        <w:tc>
          <w:tcPr>
            <w:tcW w:w="5868" w:type="dxa"/>
          </w:tcPr>
          <w:p w:rsidR="00D83538" w:rsidRPr="00F5570A" w:rsidRDefault="00D83538" w:rsidP="00477FCD">
            <w:pPr>
              <w:rPr>
                <w:rFonts w:asciiTheme="minorHAnsi" w:hAnsiTheme="minorHAnsi"/>
              </w:rPr>
            </w:pP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ab/>
              <w:t>Prior experience</w:t>
            </w:r>
          </w:p>
        </w:tc>
        <w:tc>
          <w:tcPr>
            <w:tcW w:w="5868" w:type="dxa"/>
          </w:tcPr>
          <w:p w:rsidR="00D83538" w:rsidRPr="00F5570A" w:rsidRDefault="00D83538" w:rsidP="00477FCD">
            <w:pPr>
              <w:rPr>
                <w:rFonts w:asciiTheme="minorHAnsi" w:hAnsiTheme="minorHAnsi"/>
              </w:rPr>
            </w:pPr>
            <w:r w:rsidRPr="00F5570A">
              <w:rPr>
                <w:rFonts w:asciiTheme="minorHAnsi" w:hAnsiTheme="minorHAnsi"/>
              </w:rPr>
              <w:t>Little or no prior knowledge about the game</w:t>
            </w: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ab/>
              <w:t>Computer literacy</w:t>
            </w:r>
          </w:p>
        </w:tc>
        <w:tc>
          <w:tcPr>
            <w:tcW w:w="5868" w:type="dxa"/>
          </w:tcPr>
          <w:p w:rsidR="00D83538" w:rsidRPr="00F5570A" w:rsidRDefault="00D83538" w:rsidP="00477FCD">
            <w:pPr>
              <w:rPr>
                <w:rFonts w:asciiTheme="minorHAnsi" w:hAnsiTheme="minorHAnsi"/>
              </w:rPr>
            </w:pPr>
            <w:r w:rsidRPr="00F5570A">
              <w:rPr>
                <w:rFonts w:asciiTheme="minorHAnsi" w:hAnsiTheme="minorHAnsi"/>
              </w:rPr>
              <w:t>Basic computer knowledge (use mouse and keyboard).</w:t>
            </w: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Other</w:t>
            </w:r>
          </w:p>
        </w:tc>
        <w:tc>
          <w:tcPr>
            <w:tcW w:w="5868" w:type="dxa"/>
          </w:tcPr>
          <w:p w:rsidR="00D83538" w:rsidRPr="00F5570A" w:rsidRDefault="00D83538" w:rsidP="00477FCD">
            <w:pPr>
              <w:rPr>
                <w:rFonts w:asciiTheme="minorHAnsi" w:hAnsiTheme="minorHAnsi"/>
              </w:rPr>
            </w:pPr>
          </w:p>
        </w:tc>
      </w:tr>
      <w:tr w:rsidR="00D83538" w:rsidRPr="00F5570A" w:rsidTr="00477FCD">
        <w:tc>
          <w:tcPr>
            <w:tcW w:w="3708" w:type="dxa"/>
          </w:tcPr>
          <w:p w:rsidR="00D83538" w:rsidRPr="00F5570A" w:rsidRDefault="00D83538" w:rsidP="00477FCD">
            <w:pPr>
              <w:rPr>
                <w:rFonts w:asciiTheme="minorHAnsi" w:hAnsiTheme="minorHAnsi"/>
              </w:rPr>
            </w:pPr>
            <w:r w:rsidRPr="00F5570A">
              <w:rPr>
                <w:rFonts w:asciiTheme="minorHAnsi" w:hAnsiTheme="minorHAnsi"/>
              </w:rPr>
              <w:tab/>
              <w:t>Linguistic ability</w:t>
            </w:r>
          </w:p>
        </w:tc>
        <w:tc>
          <w:tcPr>
            <w:tcW w:w="5868" w:type="dxa"/>
          </w:tcPr>
          <w:p w:rsidR="00D83538" w:rsidRPr="00F5570A" w:rsidRDefault="00D83538" w:rsidP="00477FCD">
            <w:pPr>
              <w:rPr>
                <w:rFonts w:asciiTheme="minorHAnsi" w:hAnsiTheme="minorHAnsi"/>
              </w:rPr>
            </w:pPr>
            <w:r w:rsidRPr="00F5570A">
              <w:rPr>
                <w:rFonts w:asciiTheme="minorHAnsi" w:hAnsiTheme="minorHAnsi"/>
              </w:rPr>
              <w:t>Basic English at conversational level.</w:t>
            </w:r>
          </w:p>
        </w:tc>
      </w:tr>
    </w:tbl>
    <w:p w:rsidR="004F0D6D" w:rsidRDefault="004F0D6D" w:rsidP="00EC01A2">
      <w:pPr>
        <w:pStyle w:val="Heading2"/>
      </w:pPr>
      <w:bookmarkStart w:id="25" w:name="_Toc348294999"/>
    </w:p>
    <w:p w:rsidR="00D83538" w:rsidRDefault="00356F35" w:rsidP="00EC01A2">
      <w:pPr>
        <w:pStyle w:val="Heading2"/>
      </w:pPr>
      <w:r>
        <w:t>2.</w:t>
      </w:r>
      <w:r w:rsidR="002D5E9D">
        <w:t>4</w:t>
      </w:r>
      <w:r>
        <w:t xml:space="preserve"> </w:t>
      </w:r>
      <w:r w:rsidR="00D83538">
        <w:t>Constraints</w:t>
      </w:r>
      <w:bookmarkEnd w:id="25"/>
    </w:p>
    <w:p w:rsidR="00D83538" w:rsidRDefault="001A4D0F" w:rsidP="00D83538">
      <w:r>
        <w:t xml:space="preserve">2.3.1 </w:t>
      </w:r>
      <w:r w:rsidR="00D83538">
        <w:t>Hardware Limitations:</w:t>
      </w:r>
    </w:p>
    <w:p w:rsidR="00D83538" w:rsidRDefault="00D83538" w:rsidP="00D83538">
      <w:r>
        <w:t>Since the game is a relatively light program in comparison to other</w:t>
      </w:r>
      <w:r w:rsidR="00CB7B6E">
        <w:t>s</w:t>
      </w:r>
      <w:r>
        <w:t>, it will only require a normal functional computer that can run java.</w:t>
      </w:r>
    </w:p>
    <w:p w:rsidR="00D83538" w:rsidRDefault="00D83538" w:rsidP="00D83538"/>
    <w:p w:rsidR="00D83538" w:rsidRDefault="001A4D0F" w:rsidP="00D83538">
      <w:r>
        <w:t xml:space="preserve">2.3.3 </w:t>
      </w:r>
      <w:r w:rsidR="00D83538">
        <w:t>Interface to other applications:</w:t>
      </w:r>
    </w:p>
    <w:p w:rsidR="00D83538" w:rsidRDefault="00D83538" w:rsidP="00D83538">
      <w:r>
        <w:t>There is not going to be any interaction with other program</w:t>
      </w:r>
      <w:r w:rsidR="00CB7B6E">
        <w:t>s</w:t>
      </w:r>
      <w:r>
        <w:t xml:space="preserve"> within this game.</w:t>
      </w:r>
    </w:p>
    <w:p w:rsidR="00D83538" w:rsidRDefault="00D83538" w:rsidP="00D83538"/>
    <w:p w:rsidR="00D83538" w:rsidRDefault="001A4D0F" w:rsidP="00D83538">
      <w:r>
        <w:t xml:space="preserve">2.3.3 </w:t>
      </w:r>
      <w:r w:rsidR="00D83538">
        <w:t>Parallel operations</w:t>
      </w:r>
    </w:p>
    <w:p w:rsidR="00D83538" w:rsidRDefault="00D83538" w:rsidP="00D83538">
      <w:r>
        <w:t xml:space="preserve">There will be parallel operation within this game since </w:t>
      </w:r>
      <w:r w:rsidR="00CB7B6E">
        <w:t xml:space="preserve">positions of </w:t>
      </w:r>
      <w:r>
        <w:t>asteroid</w:t>
      </w:r>
      <w:r w:rsidR="00CB7B6E">
        <w:t>s</w:t>
      </w:r>
      <w:r>
        <w:t>, player</w:t>
      </w:r>
      <w:r w:rsidR="00CB7B6E">
        <w:t>s</w:t>
      </w:r>
      <w:r>
        <w:t xml:space="preserve"> and other </w:t>
      </w:r>
      <w:r w:rsidR="00CB7B6E">
        <w:t xml:space="preserve">elements </w:t>
      </w:r>
      <w:r>
        <w:t>will be calculate</w:t>
      </w:r>
      <w:r w:rsidR="00CB7B6E">
        <w:t>d and moving</w:t>
      </w:r>
      <w:r>
        <w:t xml:space="preserve"> at the same time. Hence if the computation</w:t>
      </w:r>
      <w:r w:rsidR="00CB7B6E">
        <w:t>al</w:t>
      </w:r>
      <w:r>
        <w:t xml:space="preserve"> power of the PC is weak, it might lead to a slower or bad gaming experience.</w:t>
      </w:r>
    </w:p>
    <w:p w:rsidR="00D83538" w:rsidRDefault="00D83538" w:rsidP="00D83538"/>
    <w:p w:rsidR="00D83538" w:rsidRDefault="001A4D0F" w:rsidP="00D83538">
      <w:r>
        <w:t xml:space="preserve">2.3.4 </w:t>
      </w:r>
      <w:r w:rsidR="00D83538">
        <w:t>Control functions</w:t>
      </w:r>
    </w:p>
    <w:p w:rsidR="00D83538" w:rsidRDefault="00D83538" w:rsidP="00D83538">
      <w:r>
        <w:t>The game will only support keyboard control</w:t>
      </w:r>
      <w:r w:rsidR="00CB7B6E">
        <w:t>. M</w:t>
      </w:r>
      <w:r>
        <w:t xml:space="preserve">ouse or </w:t>
      </w:r>
      <w:r w:rsidR="00CB7B6E">
        <w:t>E</w:t>
      </w:r>
      <w:r>
        <w:t>xternal controller will not work</w:t>
      </w:r>
      <w:r w:rsidR="00CB7B6E">
        <w:t xml:space="preserve"> unless mapped to keyboard keys.</w:t>
      </w:r>
    </w:p>
    <w:p w:rsidR="00D83538" w:rsidRDefault="00D83538" w:rsidP="00D83538"/>
    <w:p w:rsidR="00D83538" w:rsidRDefault="00356F35" w:rsidP="00EC01A2">
      <w:pPr>
        <w:pStyle w:val="Heading2"/>
      </w:pPr>
      <w:bookmarkStart w:id="26" w:name="_Toc348295000"/>
      <w:r>
        <w:t xml:space="preserve">2.4 </w:t>
      </w:r>
      <w:r w:rsidR="00D83538">
        <w:t>Assumptions and dependencies</w:t>
      </w:r>
      <w:bookmarkEnd w:id="26"/>
    </w:p>
    <w:p w:rsidR="00D83538" w:rsidRDefault="00CB7B6E" w:rsidP="00D83538">
      <w:r>
        <w:t>The</w:t>
      </w:r>
      <w:r w:rsidR="00D83538">
        <w:t xml:space="preserve"> game base</w:t>
      </w:r>
      <w:r>
        <w:t xml:space="preserve"> will be designed</w:t>
      </w:r>
      <w:r w:rsidR="00D83538">
        <w:t xml:space="preserve"> on the following assumptions</w:t>
      </w:r>
    </w:p>
    <w:p w:rsidR="00DF3827" w:rsidRDefault="00DF3827" w:rsidP="00DF3827">
      <w:pPr>
        <w:pStyle w:val="ListParagraph"/>
        <w:numPr>
          <w:ilvl w:val="0"/>
          <w:numId w:val="3"/>
        </w:numPr>
        <w:spacing w:line="259" w:lineRule="auto"/>
      </w:pPr>
      <w:r>
        <w:t>The computer running the game has java installed already</w:t>
      </w:r>
    </w:p>
    <w:p w:rsidR="00DF3827" w:rsidRDefault="00DF3827" w:rsidP="00DF3827">
      <w:pPr>
        <w:pStyle w:val="ListParagraph"/>
        <w:numPr>
          <w:ilvl w:val="0"/>
          <w:numId w:val="3"/>
        </w:numPr>
        <w:spacing w:line="259" w:lineRule="auto"/>
      </w:pPr>
      <w:r>
        <w:t>User/client has a functional keyboard</w:t>
      </w:r>
    </w:p>
    <w:p w:rsidR="00DF3827" w:rsidRDefault="00DF3827" w:rsidP="00DF3827">
      <w:pPr>
        <w:pStyle w:val="ListParagraph"/>
        <w:numPr>
          <w:ilvl w:val="0"/>
          <w:numId w:val="3"/>
        </w:numPr>
        <w:spacing w:line="259" w:lineRule="auto"/>
      </w:pPr>
      <w:r>
        <w:t>User/client has a function speakers</w:t>
      </w:r>
    </w:p>
    <w:p w:rsidR="00DF3827" w:rsidRDefault="00DF3827" w:rsidP="00DF3827">
      <w:pPr>
        <w:pStyle w:val="ListParagraph"/>
        <w:numPr>
          <w:ilvl w:val="0"/>
          <w:numId w:val="3"/>
        </w:numPr>
        <w:spacing w:line="259" w:lineRule="auto"/>
      </w:pPr>
      <w:r>
        <w:t>User/client has a standard computer which can do low level parallel computing and graphic processing power</w:t>
      </w:r>
    </w:p>
    <w:p w:rsidR="00D83538" w:rsidRDefault="00D83538" w:rsidP="00D83538">
      <w:r>
        <w:t>All the above is based on the core funct</w:t>
      </w:r>
      <w:r w:rsidR="00911B56">
        <w:t>ion and control of the program</w:t>
      </w:r>
      <w:r>
        <w:t>.</w:t>
      </w:r>
    </w:p>
    <w:p w:rsidR="00D83538" w:rsidRDefault="00D83538" w:rsidP="00D83538">
      <w:pPr>
        <w:pStyle w:val="Title"/>
      </w:pPr>
    </w:p>
    <w:p w:rsidR="00CE6378" w:rsidRDefault="00CE6378">
      <w:pPr>
        <w:rPr>
          <w:rFonts w:asciiTheme="majorHAnsi" w:eastAsiaTheme="majorEastAsia" w:hAnsiTheme="majorHAnsi" w:cstheme="majorBidi"/>
          <w:color w:val="B01513" w:themeColor="accent1"/>
          <w:sz w:val="72"/>
          <w:szCs w:val="72"/>
        </w:rPr>
      </w:pPr>
      <w:r>
        <w:rPr>
          <w:sz w:val="72"/>
          <w:szCs w:val="72"/>
        </w:rPr>
        <w:br w:type="page"/>
      </w:r>
    </w:p>
    <w:p w:rsidR="00D83538" w:rsidRPr="00CE6378" w:rsidRDefault="00D83538" w:rsidP="00CE6378">
      <w:pPr>
        <w:pStyle w:val="Heading1"/>
        <w:rPr>
          <w:sz w:val="72"/>
          <w:szCs w:val="72"/>
        </w:rPr>
      </w:pPr>
      <w:bookmarkStart w:id="27" w:name="_Toc348295001"/>
      <w:r w:rsidRPr="00CE6378">
        <w:rPr>
          <w:sz w:val="72"/>
          <w:szCs w:val="72"/>
        </w:rPr>
        <w:lastRenderedPageBreak/>
        <w:t>Specific Requirements</w:t>
      </w:r>
      <w:bookmarkEnd w:id="27"/>
    </w:p>
    <w:p w:rsidR="00D83538" w:rsidRDefault="00375FEA" w:rsidP="00CE6378">
      <w:pPr>
        <w:pStyle w:val="Heading2"/>
      </w:pPr>
      <w:bookmarkStart w:id="28" w:name="_Toc348295002"/>
      <w:r>
        <w:t xml:space="preserve">3.1 </w:t>
      </w:r>
      <w:r w:rsidR="00D83538">
        <w:t>Functional Requirement</w:t>
      </w:r>
      <w:bookmarkEnd w:id="28"/>
    </w:p>
    <w:p w:rsidR="00CD7BD1" w:rsidRPr="00CD7BD1" w:rsidRDefault="00375FEA" w:rsidP="00CD7BD1">
      <w:pPr>
        <w:pStyle w:val="Heading3"/>
      </w:pPr>
      <w:bookmarkStart w:id="29" w:name="_Toc348295003"/>
      <w:r>
        <w:t xml:space="preserve">3.1.1 </w:t>
      </w:r>
      <w:r w:rsidR="00CD7BD1">
        <w:t>Interface</w:t>
      </w:r>
      <w:bookmarkEnd w:id="29"/>
    </w:p>
    <w:p w:rsidR="00CD7BD1" w:rsidRDefault="00375FEA" w:rsidP="00CD7BD1">
      <w:r>
        <w:rPr>
          <w:b/>
          <w:bCs/>
        </w:rPr>
        <w:t xml:space="preserve">3.1.1.1 </w:t>
      </w:r>
      <w:r w:rsidR="00CD7BD1">
        <w:rPr>
          <w:b/>
          <w:bCs/>
        </w:rPr>
        <w:t>User I</w:t>
      </w:r>
      <w:r w:rsidR="00CD7BD1" w:rsidRPr="00927D57">
        <w:rPr>
          <w:b/>
          <w:bCs/>
        </w:rPr>
        <w:t>nterface</w:t>
      </w:r>
      <w:r w:rsidR="00CD7BD1" w:rsidRPr="00927D57">
        <w:br/>
      </w:r>
      <w:r w:rsidR="00CD7BD1">
        <w:t>T</w:t>
      </w:r>
      <w:r w:rsidR="00CD7BD1" w:rsidRPr="00927D57">
        <w:t xml:space="preserve">he user interface of the asteroid game will allow the player to play the game, view their </w:t>
      </w:r>
      <w:r w:rsidR="008F2BFA">
        <w:t xml:space="preserve">5 </w:t>
      </w:r>
      <w:r w:rsidR="00CD7BD1" w:rsidRPr="00927D57">
        <w:t>high</w:t>
      </w:r>
      <w:r w:rsidR="008F2BFA">
        <w:t>est</w:t>
      </w:r>
      <w:r w:rsidR="00CD7BD1" w:rsidRPr="00927D57">
        <w:t xml:space="preserve"> scores and view th</w:t>
      </w:r>
      <w:r w:rsidR="00CD7BD1">
        <w:t>eir statistics</w:t>
      </w:r>
      <w:r w:rsidR="00B87232">
        <w:t xml:space="preserve"> (number of asteroids destroyed and number of alien ships destroyed)</w:t>
      </w:r>
      <w:r w:rsidR="00CD7BD1">
        <w:t xml:space="preserve">. </w:t>
      </w:r>
      <w:r w:rsidR="00CD7BD1" w:rsidRPr="00927D57">
        <w:br/>
        <w:t>Priority:</w:t>
      </w:r>
      <w:r w:rsidR="00AA59C9">
        <w:t xml:space="preserve"> </w:t>
      </w:r>
      <w:r w:rsidR="00CD7BD1" w:rsidRPr="00927D57">
        <w:t>Essential</w:t>
      </w:r>
      <w:r w:rsidR="00CD7BD1" w:rsidRPr="00927D57">
        <w:br/>
        <w:t>Implementation Difficulty: Difficult</w:t>
      </w:r>
    </w:p>
    <w:p w:rsidR="00CD7BD1" w:rsidRDefault="00375FEA" w:rsidP="00CD7BD1">
      <w:r>
        <w:rPr>
          <w:b/>
          <w:bCs/>
        </w:rPr>
        <w:t xml:space="preserve">3.1.1.2 </w:t>
      </w:r>
      <w:r w:rsidR="00CD7BD1" w:rsidRPr="00927D57">
        <w:rPr>
          <w:b/>
          <w:bCs/>
        </w:rPr>
        <w:t>High Score List</w:t>
      </w:r>
      <w:r w:rsidR="00CD7BD1" w:rsidRPr="00927D57">
        <w:br/>
        <w:t>There must be a list of previously attained high scores that have been reached by the player. These high scores will be logged along with the player name and statistics. There will only be 5 attainable high score fields.</w:t>
      </w:r>
      <w:r w:rsidR="00CD7BD1" w:rsidRPr="00927D57">
        <w:br/>
        <w:t>Priority: Desirable</w:t>
      </w:r>
      <w:r w:rsidR="00CD7BD1" w:rsidRPr="00927D57">
        <w:br/>
        <w:t>Implementation Difficulty: Medium</w:t>
      </w:r>
    </w:p>
    <w:p w:rsidR="00CD7BD1" w:rsidRDefault="00375FEA" w:rsidP="00CD7BD1">
      <w:r>
        <w:rPr>
          <w:b/>
          <w:bCs/>
        </w:rPr>
        <w:t>3.1.1.3</w:t>
      </w:r>
      <w:r w:rsidR="00415117">
        <w:rPr>
          <w:b/>
          <w:bCs/>
        </w:rPr>
        <w:t xml:space="preserve"> </w:t>
      </w:r>
      <w:r w:rsidR="00CD7BD1" w:rsidRPr="00927D57">
        <w:rPr>
          <w:b/>
          <w:bCs/>
        </w:rPr>
        <w:t xml:space="preserve">Game Control </w:t>
      </w:r>
      <w:r w:rsidR="00CD7BD1" w:rsidRPr="00927D57">
        <w:br/>
        <w:t>The ship will be controlled through the use of the arrow keys along with the spacebar button. The arrow keys will control the direction that the ship will travel in, and the spacebar will control the firing of the spaceship.</w:t>
      </w:r>
      <w:r w:rsidR="00CD7BD1" w:rsidRPr="00927D57">
        <w:br/>
        <w:t>Priority: Essential</w:t>
      </w:r>
      <w:r w:rsidR="00CD7BD1" w:rsidRPr="00927D57">
        <w:br/>
        <w:t>Implementation Difficulty: Medium</w:t>
      </w:r>
    </w:p>
    <w:p w:rsidR="00CD7BD1" w:rsidRDefault="00375FEA" w:rsidP="00CD7BD1">
      <w:r>
        <w:rPr>
          <w:b/>
          <w:bCs/>
        </w:rPr>
        <w:t>3.1.1.4</w:t>
      </w:r>
      <w:r w:rsidR="00E86A64">
        <w:rPr>
          <w:b/>
          <w:bCs/>
        </w:rPr>
        <w:t xml:space="preserve"> </w:t>
      </w:r>
      <w:r w:rsidR="00CD7BD1" w:rsidRPr="00927D57">
        <w:rPr>
          <w:b/>
          <w:bCs/>
        </w:rPr>
        <w:t>Loading and saving current game state</w:t>
      </w:r>
      <w:r w:rsidR="00CD7BD1" w:rsidRPr="00927D57">
        <w:br/>
        <w:t>The player can choose to save the current game’s state to a file which includes the asteroids and ship positions, the score, lives and all other game elements. The player can load a saved file to resume a previous game state.</w:t>
      </w:r>
      <w:r w:rsidR="00CD7BD1" w:rsidRPr="00927D57">
        <w:br/>
        <w:t>Priority: Optional</w:t>
      </w:r>
      <w:r w:rsidR="00CD7BD1" w:rsidRPr="00927D57">
        <w:br/>
        <w:t>Implementation Difficulty: Difficult</w:t>
      </w:r>
    </w:p>
    <w:p w:rsidR="00CD7BD1" w:rsidRDefault="00CD7BD1" w:rsidP="00CD7BD1"/>
    <w:p w:rsidR="00CD7BD1" w:rsidRPr="00CD7BD1" w:rsidRDefault="00375FEA" w:rsidP="00CD7BD1">
      <w:pPr>
        <w:pStyle w:val="Heading3"/>
      </w:pPr>
      <w:bookmarkStart w:id="30" w:name="_Toc348295004"/>
      <w:r>
        <w:t xml:space="preserve">3.1.2 </w:t>
      </w:r>
      <w:r w:rsidR="00CD7BD1">
        <w:t>Game Environment</w:t>
      </w:r>
      <w:bookmarkEnd w:id="30"/>
    </w:p>
    <w:p w:rsidR="00CD7BD1" w:rsidRDefault="00375FEA" w:rsidP="00CD7BD1">
      <w:r>
        <w:rPr>
          <w:b/>
          <w:bCs/>
        </w:rPr>
        <w:t xml:space="preserve">3.1.2.1 </w:t>
      </w:r>
      <w:r w:rsidR="00CD7BD1">
        <w:rPr>
          <w:b/>
          <w:bCs/>
        </w:rPr>
        <w:t>Animations</w:t>
      </w:r>
      <w:r w:rsidR="00CD7BD1" w:rsidRPr="00927D57">
        <w:br/>
        <w:t>There must be animations for the user-controlled ship, such as firing animations, impact anim</w:t>
      </w:r>
      <w:r w:rsidR="00E330C0">
        <w:t>ations and movement animations.</w:t>
      </w:r>
      <w:r w:rsidR="00CD7BD1" w:rsidRPr="00927D57">
        <w:br/>
        <w:t>Priority: Desirable</w:t>
      </w:r>
      <w:r w:rsidR="00CD7BD1" w:rsidRPr="00927D57">
        <w:br/>
        <w:t>Implementation Difficulty: Medium</w:t>
      </w:r>
      <w:r w:rsidR="00CD7BD1" w:rsidRPr="00927D57">
        <w:br/>
      </w:r>
      <w:r w:rsidR="00CD7BD1" w:rsidRPr="00927D57">
        <w:br/>
      </w:r>
      <w:r>
        <w:rPr>
          <w:b/>
          <w:bCs/>
        </w:rPr>
        <w:t xml:space="preserve">3.1.2.2 </w:t>
      </w:r>
      <w:r w:rsidR="00CD7BD1" w:rsidRPr="00927D57">
        <w:rPr>
          <w:b/>
          <w:bCs/>
        </w:rPr>
        <w:t>Sounds</w:t>
      </w:r>
      <w:r w:rsidR="00CD7BD1" w:rsidRPr="00927D57">
        <w:br/>
        <w:t>A sound system for various game features will be implemented. There will be sound effects for the ship/alien shooting, ship collisions, ship movement, asteroid explosions, and high scores.</w:t>
      </w:r>
      <w:r w:rsidR="00CD7BD1" w:rsidRPr="00927D57">
        <w:br/>
        <w:t>Priority: Optional</w:t>
      </w:r>
      <w:r w:rsidR="00CD7BD1" w:rsidRPr="00927D57">
        <w:br/>
        <w:t>Im</w:t>
      </w:r>
      <w:r w:rsidR="00CD7BD1">
        <w:t>plementation Difficulty: Medium</w:t>
      </w:r>
    </w:p>
    <w:p w:rsidR="00CD7BD1" w:rsidRDefault="00375FEA" w:rsidP="00CD7BD1">
      <w:r>
        <w:rPr>
          <w:b/>
          <w:bCs/>
        </w:rPr>
        <w:t xml:space="preserve">3.1.2.3 </w:t>
      </w:r>
      <w:r w:rsidR="00CD7BD1" w:rsidRPr="00927D57">
        <w:rPr>
          <w:b/>
          <w:bCs/>
        </w:rPr>
        <w:t>Impact Detection</w:t>
      </w:r>
      <w:r w:rsidR="00CD7BD1" w:rsidRPr="00927D57">
        <w:br/>
        <w:t xml:space="preserve">When the player collides with an asteroid or alien ship, the game should detect the impact at decrement the lives </w:t>
      </w:r>
      <w:r w:rsidR="00FC13D3">
        <w:t xml:space="preserve">(see 3.1.5.2 for more detailed specifications) </w:t>
      </w:r>
      <w:r w:rsidR="00CD7BD1" w:rsidRPr="00927D57">
        <w:t>of the user.</w:t>
      </w:r>
      <w:r w:rsidR="00CD7BD1" w:rsidRPr="00927D57">
        <w:br/>
      </w:r>
      <w:r w:rsidR="00CD7BD1" w:rsidRPr="00927D57">
        <w:lastRenderedPageBreak/>
        <w:t>Priority: Essential</w:t>
      </w:r>
      <w:r w:rsidR="00CD7BD1" w:rsidRPr="00927D57">
        <w:br/>
        <w:t>Implementation Difficulty: Difficult</w:t>
      </w:r>
    </w:p>
    <w:p w:rsidR="00CD7BD1" w:rsidRDefault="00375FEA" w:rsidP="00CD7BD1">
      <w:r>
        <w:rPr>
          <w:b/>
          <w:bCs/>
        </w:rPr>
        <w:t xml:space="preserve">3.1.2.4 </w:t>
      </w:r>
      <w:r w:rsidR="00CD7BD1">
        <w:rPr>
          <w:b/>
          <w:bCs/>
        </w:rPr>
        <w:t>Game Physics</w:t>
      </w:r>
      <w:r w:rsidR="00CD7BD1" w:rsidRPr="00927D57">
        <w:rPr>
          <w:b/>
          <w:bCs/>
        </w:rPr>
        <w:t>:</w:t>
      </w:r>
      <w:r w:rsidR="00CD7BD1" w:rsidRPr="00927D57">
        <w:br/>
        <w:t xml:space="preserve">The ship will continue on its current course until the movement key is </w:t>
      </w:r>
      <w:r w:rsidR="00E5548F">
        <w:t>released</w:t>
      </w:r>
      <w:r w:rsidR="00CD7BD1" w:rsidRPr="00927D57">
        <w:t xml:space="preserve">. Once the key is </w:t>
      </w:r>
      <w:r w:rsidR="00E5548F">
        <w:t>released</w:t>
      </w:r>
      <w:r w:rsidR="00CD7BD1" w:rsidRPr="00927D57">
        <w:t xml:space="preserve">, the ship will decelerate at a constant rate until it either stops moving or another arrow key is pressed. </w:t>
      </w:r>
      <w:r w:rsidR="00CD7BD1" w:rsidRPr="00927D57">
        <w:br/>
      </w:r>
      <w:r w:rsidR="00CD7BD1" w:rsidRPr="00927D57">
        <w:br/>
        <w:t xml:space="preserve">Asteroids will </w:t>
      </w:r>
      <w:r w:rsidR="0096188F">
        <w:t xml:space="preserve">break into smaller pieces </w:t>
      </w:r>
      <w:r w:rsidR="00BB0BBC">
        <w:t xml:space="preserve">(see </w:t>
      </w:r>
      <w:r w:rsidR="005026E5">
        <w:t>3.1.6.2</w:t>
      </w:r>
      <w:r w:rsidR="00BB0BBC">
        <w:t xml:space="preserve"> for more detailed specifications) </w:t>
      </w:r>
      <w:r w:rsidR="0096188F">
        <w:t xml:space="preserve">and they will </w:t>
      </w:r>
      <w:r w:rsidR="00927A1F">
        <w:t xml:space="preserve">keep </w:t>
      </w:r>
      <w:r w:rsidR="00CD7BD1" w:rsidRPr="00927D57">
        <w:t>travel</w:t>
      </w:r>
      <w:r w:rsidR="00927A1F">
        <w:t>ling</w:t>
      </w:r>
      <w:r w:rsidR="00CD7BD1" w:rsidRPr="00927D57">
        <w:t xml:space="preserve"> after they have been shot by the space ship. They will travel in the direction of the fired shot with a speed dependant on the size of the asteroid. Smaller asteroids will travel faster after a hit.</w:t>
      </w:r>
      <w:r w:rsidR="00CD7BD1" w:rsidRPr="00927D57">
        <w:br/>
      </w:r>
      <w:r w:rsidR="00CD7BD1" w:rsidRPr="00927D57">
        <w:br/>
        <w:t xml:space="preserve">Priority: Desirable </w:t>
      </w:r>
      <w:r w:rsidR="00CD7BD1" w:rsidRPr="00927D57">
        <w:br/>
        <w:t>Implementation Difficulty: Difficult</w:t>
      </w:r>
    </w:p>
    <w:p w:rsidR="00CD7BD1" w:rsidRPr="00CD7BD1" w:rsidRDefault="00CD7BD1" w:rsidP="00CD7BD1">
      <w:pPr>
        <w:pStyle w:val="Heading3"/>
      </w:pPr>
      <w:r w:rsidRPr="00927D57">
        <w:br/>
      </w:r>
      <w:bookmarkStart w:id="31" w:name="_Toc348295005"/>
      <w:r w:rsidR="00375FEA">
        <w:t xml:space="preserve">3.1.3 </w:t>
      </w:r>
      <w:r>
        <w:t>Multiplayer</w:t>
      </w:r>
      <w:bookmarkEnd w:id="31"/>
    </w:p>
    <w:p w:rsidR="00CD7BD1" w:rsidRDefault="00375FEA" w:rsidP="00CD7BD1">
      <w:r>
        <w:rPr>
          <w:b/>
          <w:bCs/>
        </w:rPr>
        <w:t xml:space="preserve">3.1.3.1 </w:t>
      </w:r>
      <w:r w:rsidR="00CD7BD1" w:rsidRPr="00927D57">
        <w:rPr>
          <w:b/>
          <w:bCs/>
        </w:rPr>
        <w:t>Multiplayer mode with alternating turns</w:t>
      </w:r>
      <w:r w:rsidR="00CD7BD1" w:rsidRPr="00927D57">
        <w:br/>
        <w:t>One player will play through the first level of difficulty in the asteroid game, and then the second player will do the same. This will continue until one player fails to reach the level of difficulty of the other player.</w:t>
      </w:r>
      <w:r w:rsidR="00CD7BD1" w:rsidRPr="00927D57">
        <w:br/>
      </w:r>
      <w:r w:rsidR="00CD7BD1" w:rsidRPr="00927D57">
        <w:br/>
        <w:t>Priority: Essential</w:t>
      </w:r>
      <w:r w:rsidR="00CD7BD1" w:rsidRPr="00927D57">
        <w:br/>
        <w:t>Implementation Difficulty: Medium</w:t>
      </w:r>
    </w:p>
    <w:p w:rsidR="00CD7BD1" w:rsidRDefault="00375FEA" w:rsidP="00CD7BD1">
      <w:r>
        <w:rPr>
          <w:b/>
          <w:bCs/>
        </w:rPr>
        <w:t xml:space="preserve">3.1.3.2 </w:t>
      </w:r>
      <w:r w:rsidR="00CD7BD1" w:rsidRPr="00927D57">
        <w:rPr>
          <w:b/>
          <w:bCs/>
        </w:rPr>
        <w:t xml:space="preserve">2-player Team Up With Simultaneous Play </w:t>
      </w:r>
      <w:r w:rsidR="00CD7BD1" w:rsidRPr="00927D57">
        <w:br/>
        <w:t>2 players can connect to the same game over a network and play the game as a team. There will be two independent ships displayed on the screen.</w:t>
      </w:r>
      <w:r w:rsidR="00CD7BD1" w:rsidRPr="00927D57">
        <w:br/>
        <w:t>Priority: Optional</w:t>
      </w:r>
      <w:r w:rsidR="00CD7BD1" w:rsidRPr="00927D57">
        <w:br/>
        <w:t>Implementation Difficulty: Difficult</w:t>
      </w:r>
      <w:r w:rsidR="00CD7BD1" w:rsidRPr="00927D57">
        <w:br/>
      </w:r>
    </w:p>
    <w:p w:rsidR="00CD7BD1" w:rsidRPr="00CD7BD1" w:rsidRDefault="00375FEA" w:rsidP="00CD7BD1">
      <w:pPr>
        <w:pStyle w:val="Heading3"/>
      </w:pPr>
      <w:bookmarkStart w:id="32" w:name="_Toc348295006"/>
      <w:r>
        <w:t xml:space="preserve">3.1.4 </w:t>
      </w:r>
      <w:r w:rsidR="00CD7BD1">
        <w:t>Levels of difficulty</w:t>
      </w:r>
      <w:bookmarkEnd w:id="32"/>
    </w:p>
    <w:p w:rsidR="00CD7BD1" w:rsidRDefault="00375FEA" w:rsidP="00CD7BD1">
      <w:r>
        <w:rPr>
          <w:b/>
          <w:bCs/>
        </w:rPr>
        <w:t xml:space="preserve">3.1.4.1 </w:t>
      </w:r>
      <w:r w:rsidR="00CD7BD1" w:rsidRPr="00927D57">
        <w:rPr>
          <w:b/>
          <w:bCs/>
        </w:rPr>
        <w:t>Levels of difficulty</w:t>
      </w:r>
      <w:r w:rsidR="00CD7BD1" w:rsidRPr="00927D57">
        <w:br/>
        <w:t>The level of difficulty of the game</w:t>
      </w:r>
      <w:r w:rsidR="00651400">
        <w:t xml:space="preserve"> (5 levels)</w:t>
      </w:r>
      <w:r w:rsidR="00CD7BD1" w:rsidRPr="00927D57">
        <w:t xml:space="preserve"> will increase after a certain amount of asteroids</w:t>
      </w:r>
      <w:r w:rsidR="00F0002E">
        <w:t xml:space="preserve"> (</w:t>
      </w:r>
      <w:r w:rsidR="00DD154A">
        <w:t>3</w:t>
      </w:r>
      <w:r w:rsidR="00F0002E">
        <w:t xml:space="preserve">0 – </w:t>
      </w:r>
      <w:r w:rsidR="00DD154A">
        <w:t>4</w:t>
      </w:r>
      <w:r w:rsidR="00F0002E">
        <w:t>0)</w:t>
      </w:r>
      <w:r w:rsidR="00CD7BD1" w:rsidRPr="00927D57">
        <w:t xml:space="preserve"> are </w:t>
      </w:r>
      <w:r w:rsidR="00F0002E">
        <w:t>completely destroyed</w:t>
      </w:r>
      <w:r w:rsidR="00CD7BD1" w:rsidRPr="00927D57">
        <w:t>. After each level, the amount of asteroids that need to be broken will increase, along with their speed and the addition of alien ships.</w:t>
      </w:r>
      <w:r w:rsidR="00CD7BD1" w:rsidRPr="00927D57">
        <w:br/>
      </w:r>
      <w:r w:rsidR="00CD7BD1" w:rsidRPr="00927D57">
        <w:br/>
        <w:t>Priority: Essential</w:t>
      </w:r>
      <w:r w:rsidR="00CD7BD1" w:rsidRPr="00927D57">
        <w:br/>
        <w:t>Implementation Difficulty: Medium</w:t>
      </w:r>
      <w:r w:rsidR="00CD7BD1" w:rsidRPr="00927D57">
        <w:br/>
      </w:r>
      <w:r w:rsidR="00CD7BD1" w:rsidRPr="00927D57">
        <w:br/>
      </w:r>
      <w:r>
        <w:rPr>
          <w:b/>
          <w:bCs/>
        </w:rPr>
        <w:t xml:space="preserve">3.1.4.2 </w:t>
      </w:r>
      <w:r w:rsidR="00CD7BD1" w:rsidRPr="00927D57">
        <w:rPr>
          <w:b/>
          <w:bCs/>
        </w:rPr>
        <w:t>Levels of difficulty for alien ships</w:t>
      </w:r>
      <w:r w:rsidR="00CD7BD1" w:rsidRPr="00927D57">
        <w:br/>
      </w:r>
      <w:r w:rsidR="00D21082">
        <w:t>5 d</w:t>
      </w:r>
      <w:r w:rsidR="00CD7BD1" w:rsidRPr="00927D57">
        <w:t>ifferent levels of alien ships are available to appear with increasing level of difficulty of the game. These levels of aliens will have an increasingly difficult level of artificial intelligence and increased levels of weaponry.</w:t>
      </w:r>
      <w:r w:rsidR="00CD7BD1" w:rsidRPr="00927D57">
        <w:br/>
        <w:t>Priority: Optional</w:t>
      </w:r>
      <w:r w:rsidR="00CD7BD1" w:rsidRPr="00927D57">
        <w:br/>
        <w:t>Implementation Difficulty: Difficult</w:t>
      </w:r>
    </w:p>
    <w:p w:rsidR="00CD7BD1" w:rsidRPr="00CD7BD1" w:rsidRDefault="00CD7BD1" w:rsidP="00CD7BD1"/>
    <w:p w:rsidR="00CD7BD1" w:rsidRDefault="00375FEA" w:rsidP="00CD7BD1">
      <w:pPr>
        <w:pStyle w:val="Heading3"/>
      </w:pPr>
      <w:bookmarkStart w:id="33" w:name="_Toc348295007"/>
      <w:r>
        <w:t xml:space="preserve">3.1.5 </w:t>
      </w:r>
      <w:r w:rsidR="00CD7BD1">
        <w:t>In-Game Health</w:t>
      </w:r>
      <w:bookmarkEnd w:id="33"/>
    </w:p>
    <w:p w:rsidR="00CD7BD1" w:rsidRDefault="00375FEA" w:rsidP="00CD7BD1">
      <w:r>
        <w:rPr>
          <w:b/>
          <w:bCs/>
        </w:rPr>
        <w:t xml:space="preserve">3.1.5.1 </w:t>
      </w:r>
      <w:r w:rsidR="00CD7BD1" w:rsidRPr="00927D57">
        <w:rPr>
          <w:b/>
          <w:bCs/>
        </w:rPr>
        <w:t>Lives</w:t>
      </w:r>
      <w:r w:rsidR="00CD7BD1" w:rsidRPr="00927D57">
        <w:br/>
        <w:t xml:space="preserve">The player is given a certain amount of lives to finish the game. The player can collect additional lives through </w:t>
      </w:r>
      <w:r w:rsidR="00CD7BD1" w:rsidRPr="00927D57">
        <w:lastRenderedPageBreak/>
        <w:t>drops or score bonuses. If the player reaches a lives value of 0, the game is lost and must be restarted from the starting level.</w:t>
      </w:r>
      <w:r w:rsidR="00CD7BD1" w:rsidRPr="00927D57">
        <w:br/>
        <w:t>Priority: Essential</w:t>
      </w:r>
      <w:r w:rsidR="00CD7BD1" w:rsidRPr="00927D57">
        <w:br/>
        <w:t>Implementation Difficulty: Easy</w:t>
      </w:r>
      <w:r w:rsidR="00CD7BD1" w:rsidRPr="00927D57">
        <w:br/>
      </w:r>
      <w:r w:rsidR="00CD7BD1" w:rsidRPr="00927D57">
        <w:br/>
      </w:r>
      <w:r>
        <w:rPr>
          <w:b/>
          <w:bCs/>
        </w:rPr>
        <w:t xml:space="preserve">3.1.5.2 </w:t>
      </w:r>
      <w:r w:rsidR="00CD7BD1" w:rsidRPr="00927D57">
        <w:rPr>
          <w:b/>
          <w:bCs/>
        </w:rPr>
        <w:t>Ship Health</w:t>
      </w:r>
      <w:r w:rsidR="00CD7BD1" w:rsidRPr="00927D57">
        <w:br/>
        <w:t>The ship has a health level that ranges from 0 to 100. The ship can take damage caused by asteroids</w:t>
      </w:r>
      <w:r w:rsidR="00186A8D">
        <w:t xml:space="preserve"> (5 – 10 damage depends on the difficulty level)</w:t>
      </w:r>
      <w:r w:rsidR="00CD7BD1" w:rsidRPr="00927D57">
        <w:t xml:space="preserve"> or aliens</w:t>
      </w:r>
      <w:r w:rsidR="00186A8D">
        <w:t xml:space="preserve"> (10 – </w:t>
      </w:r>
      <w:r w:rsidR="00FC11EB">
        <w:t>3</w:t>
      </w:r>
      <w:r w:rsidR="00186A8D">
        <w:t>0 damage depends on the difficulty level)</w:t>
      </w:r>
      <w:r w:rsidR="00CD7BD1" w:rsidRPr="00927D57">
        <w:t xml:space="preserve"> till its health reaches 0. When it has no more health, a live is lost.</w:t>
      </w:r>
      <w:r w:rsidR="00CD7BD1" w:rsidRPr="00927D57">
        <w:br/>
        <w:t>Priority: Optional</w:t>
      </w:r>
      <w:r w:rsidR="00CD7BD1" w:rsidRPr="00927D57">
        <w:br/>
        <w:t>Implementation Difficulty: Medium</w:t>
      </w:r>
    </w:p>
    <w:p w:rsidR="00CD7BD1" w:rsidRPr="00CD7BD1" w:rsidRDefault="00CD7BD1" w:rsidP="00CD7BD1"/>
    <w:p w:rsidR="00CD7BD1" w:rsidRDefault="00375FEA" w:rsidP="00CD7BD1">
      <w:pPr>
        <w:pStyle w:val="Heading3"/>
      </w:pPr>
      <w:bookmarkStart w:id="34" w:name="_Toc348295008"/>
      <w:r>
        <w:t xml:space="preserve">3.1.6 </w:t>
      </w:r>
      <w:r w:rsidR="00CD7BD1">
        <w:t>In-Game Asteroids</w:t>
      </w:r>
      <w:bookmarkEnd w:id="34"/>
    </w:p>
    <w:p w:rsidR="00CD7BD1" w:rsidRDefault="00375FEA" w:rsidP="00CD7BD1">
      <w:r>
        <w:rPr>
          <w:b/>
          <w:bCs/>
        </w:rPr>
        <w:t xml:space="preserve">3.1.6.1 </w:t>
      </w:r>
      <w:r w:rsidR="00CD7BD1" w:rsidRPr="00927D57">
        <w:rPr>
          <w:b/>
          <w:bCs/>
        </w:rPr>
        <w:t>Multi-Sized Asteroids</w:t>
      </w:r>
      <w:r w:rsidR="00CD7BD1" w:rsidRPr="00927D57">
        <w:br/>
        <w:t xml:space="preserve">The system can generate multiple sizes of asteroids based on the current level of difficulty. These sized asteroids should be presented to the user in the game’s interface. </w:t>
      </w:r>
      <w:r w:rsidR="00CD7BD1" w:rsidRPr="00927D57">
        <w:br/>
        <w:t>Priority: Essential</w:t>
      </w:r>
      <w:r w:rsidR="00CD7BD1" w:rsidRPr="00927D57">
        <w:br/>
        <w:t>Implementation Difficulty: Medium</w:t>
      </w:r>
      <w:r w:rsidR="00CD7BD1" w:rsidRPr="00927D57">
        <w:br/>
      </w:r>
      <w:r w:rsidR="00CD7BD1" w:rsidRPr="00927D57">
        <w:br/>
      </w:r>
      <w:r>
        <w:rPr>
          <w:b/>
          <w:bCs/>
        </w:rPr>
        <w:t xml:space="preserve">3.1.6.2 </w:t>
      </w:r>
      <w:r w:rsidR="00CD7BD1" w:rsidRPr="00927D57">
        <w:rPr>
          <w:b/>
          <w:bCs/>
        </w:rPr>
        <w:t>Breakable Asteroids</w:t>
      </w:r>
      <w:r w:rsidR="00CD7BD1" w:rsidRPr="00927D57">
        <w:br/>
        <w:t>Larger asteroids break up into smaller asteroids</w:t>
      </w:r>
      <w:r w:rsidR="00277357">
        <w:t xml:space="preserve"> (maximum of 5 times)</w:t>
      </w:r>
      <w:r w:rsidR="00CD7BD1" w:rsidRPr="00927D57">
        <w:t xml:space="preserve"> when hit until a sufficiently small asteroid </w:t>
      </w:r>
      <w:r w:rsidR="00A22C0F">
        <w:t>(</w:t>
      </w:r>
      <w:r w:rsidR="004548B7">
        <w:t xml:space="preserve">asteroid which is </w:t>
      </w:r>
      <w:r w:rsidR="00A22C0F">
        <w:t>split</w:t>
      </w:r>
      <w:r w:rsidR="004548B7">
        <w:t xml:space="preserve"> 5 times</w:t>
      </w:r>
      <w:r w:rsidR="00A22C0F">
        <w:t xml:space="preserve">) </w:t>
      </w:r>
      <w:r w:rsidR="00CD7BD1" w:rsidRPr="00927D57">
        <w:t xml:space="preserve">can be destroyed. </w:t>
      </w:r>
      <w:r w:rsidR="00CD7BD1" w:rsidRPr="00927D57">
        <w:br/>
        <w:t>Priority: Essential</w:t>
      </w:r>
      <w:r w:rsidR="00CD7BD1" w:rsidRPr="00927D57">
        <w:br/>
        <w:t>Implementation Difficulty: Difficult</w:t>
      </w:r>
      <w:r w:rsidR="00CD7BD1" w:rsidRPr="00927D57">
        <w:br/>
      </w:r>
      <w:r w:rsidR="00CD7BD1" w:rsidRPr="00927D57">
        <w:br/>
      </w:r>
      <w:r>
        <w:rPr>
          <w:b/>
          <w:bCs/>
        </w:rPr>
        <w:t xml:space="preserve">3.1.6.3 </w:t>
      </w:r>
      <w:r w:rsidR="00CD7BD1" w:rsidRPr="00927D57">
        <w:rPr>
          <w:b/>
          <w:bCs/>
        </w:rPr>
        <w:t>Alien Ships</w:t>
      </w:r>
      <w:r w:rsidR="00CD7BD1" w:rsidRPr="00927D57">
        <w:br/>
        <w:t>Other ships appear in the game’s interface space area. These ships are alien characters with artificial intelligence. They attack the player’s ship. The player must defend themselves by attacking the alien ships and eliminating them.</w:t>
      </w:r>
      <w:r w:rsidR="00CD7BD1" w:rsidRPr="00927D57">
        <w:br/>
        <w:t>Priority: Essential</w:t>
      </w:r>
      <w:r w:rsidR="00CD7BD1" w:rsidRPr="00927D57">
        <w:br/>
        <w:t>Implementation Difficulty: Difficult</w:t>
      </w:r>
      <w:r w:rsidR="00CD7BD1" w:rsidRPr="00927D57">
        <w:br/>
      </w:r>
    </w:p>
    <w:p w:rsidR="00CD7BD1" w:rsidRDefault="00375FEA" w:rsidP="00CD7BD1">
      <w:pPr>
        <w:pStyle w:val="Heading3"/>
      </w:pPr>
      <w:bookmarkStart w:id="35" w:name="_Toc348295009"/>
      <w:r>
        <w:t xml:space="preserve">3.1.7 </w:t>
      </w:r>
      <w:r w:rsidR="00CD7BD1">
        <w:t>In-Game Bonuses</w:t>
      </w:r>
      <w:bookmarkEnd w:id="35"/>
    </w:p>
    <w:p w:rsidR="00CD7BD1" w:rsidRDefault="00375FEA" w:rsidP="00CD7BD1">
      <w:r>
        <w:rPr>
          <w:b/>
          <w:bCs/>
        </w:rPr>
        <w:t xml:space="preserve">3.1.7.1 </w:t>
      </w:r>
      <w:r w:rsidR="00CD7BD1">
        <w:rPr>
          <w:b/>
          <w:bCs/>
        </w:rPr>
        <w:t>Bonus Drops</w:t>
      </w:r>
      <w:r w:rsidR="00CD7BD1" w:rsidRPr="00927D57">
        <w:br/>
        <w:t>Items will appear in the game’s interface space area that the player can collect by colliding with them or attacking them. These items include extra lives, health, or new weapons and ships. Better bonuses are dropped as the difficulty of the levels increase.</w:t>
      </w:r>
      <w:r w:rsidR="00CD7BD1" w:rsidRPr="00927D57">
        <w:br/>
        <w:t>Priority: Optional</w:t>
      </w:r>
      <w:r w:rsidR="00CD7BD1" w:rsidRPr="00927D57">
        <w:br/>
        <w:t>Implementation Difficulty: Medium</w:t>
      </w:r>
    </w:p>
    <w:p w:rsidR="00CD7BD1" w:rsidRDefault="00375FEA" w:rsidP="00CD7BD1">
      <w:r>
        <w:rPr>
          <w:b/>
          <w:bCs/>
        </w:rPr>
        <w:t xml:space="preserve">3.1.7.2 </w:t>
      </w:r>
      <w:r w:rsidR="00CD7BD1" w:rsidRPr="00927D57">
        <w:rPr>
          <w:b/>
          <w:bCs/>
        </w:rPr>
        <w:t>Score Bonuses</w:t>
      </w:r>
      <w:r w:rsidR="00CD7BD1" w:rsidRPr="00927D57">
        <w:br/>
        <w:t>If a user achieves a high enough score, or collects all the required items during one round of the game, or achieves a high enough shooting accuracy, bonuses to the score can be obtained. These bonuses include extra points, lives, health, or new weapons and ships.</w:t>
      </w:r>
      <w:r w:rsidR="00CD7BD1" w:rsidRPr="00927D57">
        <w:br/>
        <w:t>Priority: Optional</w:t>
      </w:r>
      <w:r w:rsidR="00CD7BD1" w:rsidRPr="00927D57">
        <w:br/>
        <w:t>Implementation Difficulty: Easy</w:t>
      </w:r>
    </w:p>
    <w:p w:rsidR="00CD7BD1" w:rsidRDefault="00CD7BD1" w:rsidP="00CD7BD1">
      <w:pPr>
        <w:pStyle w:val="Heading3"/>
      </w:pPr>
    </w:p>
    <w:p w:rsidR="00CD7BD1" w:rsidRPr="00CD7BD1" w:rsidRDefault="0079696E" w:rsidP="00CD7BD1">
      <w:pPr>
        <w:pStyle w:val="Heading3"/>
      </w:pPr>
      <w:bookmarkStart w:id="36" w:name="_Toc348295010"/>
      <w:r>
        <w:t xml:space="preserve">3.1.8 </w:t>
      </w:r>
      <w:r w:rsidR="00CD7BD1">
        <w:t>In-Game Weapons</w:t>
      </w:r>
      <w:bookmarkEnd w:id="36"/>
    </w:p>
    <w:p w:rsidR="00CD7BD1" w:rsidRDefault="0079696E" w:rsidP="00CD7BD1">
      <w:r>
        <w:rPr>
          <w:b/>
          <w:bCs/>
        </w:rPr>
        <w:t>3.1.8.1</w:t>
      </w:r>
      <w:r w:rsidR="00974376">
        <w:rPr>
          <w:b/>
          <w:bCs/>
        </w:rPr>
        <w:t xml:space="preserve"> </w:t>
      </w:r>
      <w:r w:rsidR="00CD7BD1" w:rsidRPr="00927D57">
        <w:rPr>
          <w:b/>
          <w:bCs/>
        </w:rPr>
        <w:t>Weapons Upgrades</w:t>
      </w:r>
      <w:r w:rsidR="00D83538" w:rsidRPr="00927D57">
        <w:br/>
        <w:t>The player can attain weapons upgrades through item drops or bonuses. The player can choose which weapon to equip their ship with. Different weapons will have different firing rates and additional firing paths</w:t>
      </w:r>
      <w:r w:rsidR="00D83538" w:rsidRPr="00927D57">
        <w:br/>
        <w:t>Priority: Optional</w:t>
      </w:r>
      <w:r w:rsidR="00D83538" w:rsidRPr="00927D57">
        <w:br/>
        <w:t>Implementation Difficulty: Difficult</w:t>
      </w:r>
      <w:r w:rsidR="00D83538" w:rsidRPr="00927D57">
        <w:br/>
      </w:r>
      <w:r w:rsidR="00D83538" w:rsidRPr="00927D57">
        <w:br/>
      </w:r>
      <w:r>
        <w:rPr>
          <w:b/>
          <w:bCs/>
        </w:rPr>
        <w:t>3.1.8.2</w:t>
      </w:r>
      <w:r w:rsidR="00974376">
        <w:rPr>
          <w:b/>
          <w:bCs/>
        </w:rPr>
        <w:t xml:space="preserve"> </w:t>
      </w:r>
      <w:r w:rsidR="00D83538" w:rsidRPr="00927D57">
        <w:rPr>
          <w:b/>
          <w:bCs/>
        </w:rPr>
        <w:t>Fire Rate Control</w:t>
      </w:r>
      <w:r w:rsidR="00D83538" w:rsidRPr="00927D57">
        <w:br/>
        <w:t xml:space="preserve">The game controls the amount of fires </w:t>
      </w:r>
      <w:r w:rsidR="00C2343D">
        <w:t>that the user can do per second:</w:t>
      </w:r>
      <w:r w:rsidR="00D83538" w:rsidRPr="00927D57">
        <w:t xml:space="preserve"> determined by the weapon</w:t>
      </w:r>
      <w:r w:rsidR="00C2343D">
        <w:t xml:space="preserve"> with which</w:t>
      </w:r>
      <w:r w:rsidR="00D83538" w:rsidRPr="00927D57">
        <w:t xml:space="preserve"> the ship is currently equipped</w:t>
      </w:r>
      <w:r w:rsidR="00C2343D">
        <w:t>.</w:t>
      </w:r>
      <w:r w:rsidR="00D83538" w:rsidRPr="00927D57">
        <w:br/>
        <w:t>Priority: Essential</w:t>
      </w:r>
      <w:r w:rsidR="00D83538" w:rsidRPr="00927D57">
        <w:br/>
        <w:t>Im</w:t>
      </w:r>
      <w:r w:rsidR="00F647FE">
        <w:t>plementation Difficulty: Medium</w:t>
      </w:r>
    </w:p>
    <w:p w:rsidR="00CD7BD1" w:rsidRPr="00CD7BD1" w:rsidRDefault="00D83538" w:rsidP="00CD7BD1">
      <w:pPr>
        <w:pStyle w:val="Heading3"/>
      </w:pPr>
      <w:r w:rsidRPr="00927D57">
        <w:br/>
      </w:r>
      <w:bookmarkStart w:id="37" w:name="_Toc348295011"/>
      <w:r w:rsidR="0079696E">
        <w:t xml:space="preserve">3.1.9 </w:t>
      </w:r>
      <w:r w:rsidR="00CD7BD1">
        <w:t>Background Calculations</w:t>
      </w:r>
      <w:bookmarkEnd w:id="37"/>
    </w:p>
    <w:p w:rsidR="00D83538" w:rsidRDefault="0079696E" w:rsidP="00CD7BD1">
      <w:r>
        <w:rPr>
          <w:b/>
          <w:bCs/>
        </w:rPr>
        <w:t xml:space="preserve">3.1.9.1 </w:t>
      </w:r>
      <w:r w:rsidR="00CD7BD1" w:rsidRPr="00927D57">
        <w:rPr>
          <w:b/>
          <w:bCs/>
        </w:rPr>
        <w:t>Round and Total Game Points</w:t>
      </w:r>
      <w:r w:rsidR="00D83538" w:rsidRPr="00927D57">
        <w:br/>
        <w:t>The game keeps track of all the asteroids and aliens destroyed during a round of the game and assigns point values to this. More points are gained with a higher number of items hit.</w:t>
      </w:r>
      <w:r w:rsidR="00D83538" w:rsidRPr="00927D57">
        <w:br/>
        <w:t>Priority: Desirable</w:t>
      </w:r>
      <w:r w:rsidR="00D83538" w:rsidRPr="00927D57">
        <w:br/>
        <w:t>Implementation Difficulty: Easy</w:t>
      </w:r>
      <w:r w:rsidR="00D83538" w:rsidRPr="00927D57">
        <w:br/>
      </w:r>
      <w:r w:rsidR="00D83538" w:rsidRPr="00927D57">
        <w:br/>
      </w:r>
      <w:r>
        <w:rPr>
          <w:b/>
          <w:bCs/>
        </w:rPr>
        <w:t xml:space="preserve">3.1.9.2 </w:t>
      </w:r>
      <w:r w:rsidR="00D83538" w:rsidRPr="00927D57">
        <w:rPr>
          <w:b/>
          <w:bCs/>
        </w:rPr>
        <w:t>Shooting Accuracy Measurement</w:t>
      </w:r>
      <w:r w:rsidR="00D83538" w:rsidRPr="00927D57">
        <w:br/>
        <w:t>The game measured the accuracy of shots fired at asteroids and aliens and displays it at the end of the level. Promoting accuracy ensures the player will not constantly shoot into space.</w:t>
      </w:r>
      <w:r w:rsidR="00D83538" w:rsidRPr="00927D57">
        <w:br/>
        <w:t>Priority: Optional</w:t>
      </w:r>
      <w:r w:rsidR="00D83538" w:rsidRPr="00927D57">
        <w:br/>
        <w:t>Im</w:t>
      </w:r>
      <w:r w:rsidR="00DE5F95">
        <w:t>plementation Difficulty: Medium</w:t>
      </w:r>
    </w:p>
    <w:p w:rsidR="00D83538" w:rsidRDefault="00375FEA" w:rsidP="00331667">
      <w:pPr>
        <w:pStyle w:val="Heading2"/>
      </w:pPr>
      <w:bookmarkStart w:id="38" w:name="_Toc348295012"/>
      <w:r>
        <w:t xml:space="preserve">3.2 </w:t>
      </w:r>
      <w:r w:rsidR="00D83538">
        <w:t>Quality requirements</w:t>
      </w:r>
      <w:bookmarkEnd w:id="38"/>
    </w:p>
    <w:p w:rsidR="00AD6FED" w:rsidRDefault="00AD6FED" w:rsidP="00C07B2E">
      <w:pPr>
        <w:pStyle w:val="NoSpacing"/>
        <w:spacing w:after="120"/>
      </w:pPr>
      <w:bookmarkStart w:id="39" w:name="_Toc348295013"/>
      <w:r w:rsidRPr="00AD6FED">
        <w:rPr>
          <w:rStyle w:val="Heading3Char"/>
        </w:rPr>
        <w:t xml:space="preserve">3.2.1 </w:t>
      </w:r>
      <w:r w:rsidR="00D83538" w:rsidRPr="00AD6FED">
        <w:rPr>
          <w:rStyle w:val="Heading3Char"/>
        </w:rPr>
        <w:t>Intuitive user interface</w:t>
      </w:r>
      <w:bookmarkEnd w:id="39"/>
      <w:r w:rsidR="00D83538" w:rsidRPr="00927D57">
        <w:br/>
      </w:r>
      <w:r w:rsidR="00D83538" w:rsidRPr="00AD6FED">
        <w:t>The interface must be aesthetically pleasing, and easy to use. This means we will have separate properly sized buttons for each game option with clear and concise descriptions of the button so as to avoid user confusion.</w:t>
      </w:r>
      <w:r w:rsidR="00D83538" w:rsidRPr="00AD6FED">
        <w:br/>
      </w:r>
      <w:r w:rsidR="00D83538" w:rsidRPr="00927D57">
        <w:br/>
      </w:r>
      <w:r w:rsidRPr="00AD6FED">
        <w:rPr>
          <w:rStyle w:val="Heading3Char"/>
        </w:rPr>
        <w:t xml:space="preserve">3.2.2 </w:t>
      </w:r>
      <w:r w:rsidR="00D83538" w:rsidRPr="00AD6FED">
        <w:rPr>
          <w:rStyle w:val="Heading3Char"/>
        </w:rPr>
        <w:t>Smooth running game</w:t>
      </w:r>
    </w:p>
    <w:p w:rsidR="00D83538" w:rsidRPr="00927D57" w:rsidRDefault="00D83538" w:rsidP="00AD6FED">
      <w:r w:rsidRPr="00AD6FED">
        <w:t>This means that there is a quick response from the user key input to the graphic output. To accomplish this we must have a proper refresh rate of the display. We also need a glitch free game where the animations are smooth and do not encounter errors. This means that animations are well done, happen quickly and are tested so that no errors happen such as the asteroid not blowing up after being shot or the ship going through an asteroid without losing a life.</w:t>
      </w:r>
      <w:r w:rsidRPr="00927D57">
        <w:br/>
      </w:r>
    </w:p>
    <w:p w:rsidR="00AD6FED" w:rsidRDefault="00AD6FED" w:rsidP="00D83538">
      <w:pPr>
        <w:rPr>
          <w:rFonts w:cs="Times New Roman"/>
          <w:color w:val="000000"/>
        </w:rPr>
      </w:pPr>
      <w:bookmarkStart w:id="40" w:name="_Toc348295014"/>
      <w:r w:rsidRPr="00AD6FED">
        <w:rPr>
          <w:rStyle w:val="Heading3Char"/>
        </w:rPr>
        <w:t xml:space="preserve">3.2.3 </w:t>
      </w:r>
      <w:r w:rsidR="00DF3827" w:rsidRPr="00AD6FED">
        <w:rPr>
          <w:rStyle w:val="Heading3Char"/>
        </w:rPr>
        <w:t>Challenging</w:t>
      </w:r>
      <w:bookmarkEnd w:id="40"/>
    </w:p>
    <w:p w:rsidR="00D83538" w:rsidRPr="00D83538" w:rsidRDefault="00D83538" w:rsidP="00D83538">
      <w:pPr>
        <w:rPr>
          <w:rFonts w:cs="Times New Roman"/>
          <w:color w:val="000000"/>
        </w:rPr>
      </w:pPr>
      <w:r w:rsidRPr="00D83538">
        <w:rPr>
          <w:rFonts w:cs="Times New Roman"/>
          <w:color w:val="000000"/>
        </w:rPr>
        <w:t xml:space="preserve"> The game must be reasonable difficult with options available for different experience levels. This means that all players can enjoy the game and have a reason to continue playing it and improve.</w:t>
      </w:r>
    </w:p>
    <w:p w:rsidR="004F0D6D" w:rsidRDefault="004F0D6D" w:rsidP="00D83538">
      <w:pPr>
        <w:rPr>
          <w:rStyle w:val="Heading3Char"/>
        </w:rPr>
      </w:pPr>
      <w:bookmarkStart w:id="41" w:name="_Toc348295015"/>
    </w:p>
    <w:p w:rsidR="00AD6FED" w:rsidRDefault="00AD6FED" w:rsidP="00D83538">
      <w:pPr>
        <w:rPr>
          <w:rFonts w:cs="Times New Roman"/>
          <w:color w:val="000000"/>
        </w:rPr>
      </w:pPr>
      <w:r w:rsidRPr="00AD6FED">
        <w:rPr>
          <w:rStyle w:val="Heading3Char"/>
        </w:rPr>
        <w:lastRenderedPageBreak/>
        <w:t xml:space="preserve">3.2.4 </w:t>
      </w:r>
      <w:r w:rsidR="00DF3827" w:rsidRPr="00AD6FED">
        <w:rPr>
          <w:rStyle w:val="Heading3Char"/>
        </w:rPr>
        <w:t>Unpredictability</w:t>
      </w:r>
      <w:bookmarkEnd w:id="41"/>
    </w:p>
    <w:p w:rsidR="00D83538" w:rsidRPr="00D83538" w:rsidRDefault="00D83538" w:rsidP="00D83538">
      <w:pPr>
        <w:rPr>
          <w:rFonts w:cs="Times New Roman"/>
          <w:color w:val="000000"/>
        </w:rPr>
      </w:pPr>
      <w:r w:rsidRPr="00D83538">
        <w:rPr>
          <w:rFonts w:cs="Times New Roman"/>
          <w:color w:val="000000"/>
        </w:rPr>
        <w:t>To be entertaining the game must also be a new experience for the user every time so that they do not get bored of it. Example: the location and spawn time of the asteroids must be random or inconsistent so that it is a new and enticing game experience every time.</w:t>
      </w:r>
    </w:p>
    <w:p w:rsidR="00AD6FED" w:rsidRDefault="00AD6FED" w:rsidP="00AD6FED">
      <w:pPr>
        <w:pStyle w:val="Heading3"/>
      </w:pPr>
      <w:bookmarkStart w:id="42" w:name="_Toc348295016"/>
      <w:r>
        <w:t xml:space="preserve">3.2.5 </w:t>
      </w:r>
      <w:r w:rsidR="00D83538" w:rsidRPr="00D83538">
        <w:t>Audio Capabilities</w:t>
      </w:r>
      <w:bookmarkEnd w:id="42"/>
    </w:p>
    <w:p w:rsidR="00D83538" w:rsidRDefault="00DF3827" w:rsidP="00D83538">
      <w:pPr>
        <w:rPr>
          <w:rFonts w:cs="Times New Roman"/>
          <w:color w:val="000000"/>
        </w:rPr>
      </w:pPr>
      <w:r w:rsidRPr="00D83538">
        <w:rPr>
          <w:rFonts w:cs="Times New Roman"/>
          <w:color w:val="000000"/>
        </w:rPr>
        <w:t xml:space="preserve">The game must be able to play </w:t>
      </w:r>
      <w:r>
        <w:rPr>
          <w:rFonts w:cs="Times New Roman"/>
          <w:color w:val="000000"/>
        </w:rPr>
        <w:t xml:space="preserve">appropriate </w:t>
      </w:r>
      <w:r w:rsidRPr="00D83538">
        <w:rPr>
          <w:rFonts w:cs="Times New Roman"/>
          <w:color w:val="000000"/>
        </w:rPr>
        <w:t xml:space="preserve">sounds at </w:t>
      </w:r>
      <w:r>
        <w:rPr>
          <w:rFonts w:cs="Times New Roman"/>
          <w:color w:val="000000"/>
        </w:rPr>
        <w:t xml:space="preserve">the right time and at </w:t>
      </w:r>
      <w:r w:rsidRPr="00D83538">
        <w:rPr>
          <w:rFonts w:cs="Times New Roman"/>
          <w:color w:val="000000"/>
        </w:rPr>
        <w:t>a proper volume</w:t>
      </w:r>
      <w:r>
        <w:rPr>
          <w:rFonts w:cs="Times New Roman"/>
          <w:color w:val="000000"/>
        </w:rPr>
        <w:t xml:space="preserve"> so as to enhance the game experience.</w:t>
      </w:r>
    </w:p>
    <w:p w:rsidR="00AD6FED" w:rsidRDefault="00AD6FED" w:rsidP="00AD6FED">
      <w:pPr>
        <w:pStyle w:val="Heading3"/>
      </w:pPr>
      <w:bookmarkStart w:id="43" w:name="_Toc348295017"/>
      <w:r>
        <w:t>3.2.6 Network connectivity</w:t>
      </w:r>
      <w:bookmarkEnd w:id="43"/>
    </w:p>
    <w:p w:rsidR="00DD3386" w:rsidRPr="00D83538" w:rsidRDefault="00DD3386" w:rsidP="00D83538">
      <w:pPr>
        <w:rPr>
          <w:rFonts w:cs="Times New Roman"/>
          <w:color w:val="000000"/>
        </w:rPr>
      </w:pPr>
      <w:r w:rsidRPr="00D83538">
        <w:rPr>
          <w:rFonts w:cs="Times New Roman"/>
          <w:color w:val="000000"/>
        </w:rPr>
        <w:t>A proper internet connection protocol that does not drop and communicates scores and player names to record a high score board without loss of information (Optional).</w:t>
      </w:r>
    </w:p>
    <w:p w:rsidR="00D83538" w:rsidRDefault="00AD6FED" w:rsidP="00331667">
      <w:pPr>
        <w:pStyle w:val="Heading2"/>
      </w:pPr>
      <w:bookmarkStart w:id="44" w:name="_Toc348295018"/>
      <w:r>
        <w:t xml:space="preserve">3.3 </w:t>
      </w:r>
      <w:r w:rsidR="00DD3386">
        <w:t>Design Constraints</w:t>
      </w:r>
      <w:bookmarkEnd w:id="44"/>
    </w:p>
    <w:p w:rsidR="00C2343D" w:rsidRDefault="00AD6FED" w:rsidP="00D83538">
      <w:pPr>
        <w:rPr>
          <w:rFonts w:cs="Times New Roman"/>
          <w:b/>
          <w:bCs/>
          <w:color w:val="000000"/>
        </w:rPr>
      </w:pPr>
      <w:bookmarkStart w:id="45" w:name="_Toc348295019"/>
      <w:r w:rsidRPr="00AD6FED">
        <w:rPr>
          <w:rStyle w:val="Heading3Char"/>
        </w:rPr>
        <w:t xml:space="preserve">3.3.1 </w:t>
      </w:r>
      <w:r w:rsidR="00D83538" w:rsidRPr="00AD6FED">
        <w:rPr>
          <w:rStyle w:val="Heading3Char"/>
        </w:rPr>
        <w:t>No code from outside sources</w:t>
      </w:r>
      <w:bookmarkEnd w:id="45"/>
      <w:r w:rsidR="00D83538" w:rsidRPr="00AD6FED">
        <w:rPr>
          <w:rStyle w:val="Heading3Char"/>
        </w:rPr>
        <w:br/>
      </w:r>
      <w:r w:rsidR="00D83538" w:rsidRPr="00D83538">
        <w:rPr>
          <w:rFonts w:cs="Times New Roman"/>
          <w:color w:val="000000"/>
        </w:rPr>
        <w:t>Unless given explicit permission from the course instructor, no code may be used that was procured from sources outside of group members. Any classes of the Java SDK may be used. The nominal interface must be developed using Java Swing components.</w:t>
      </w:r>
      <w:r w:rsidR="00D83538" w:rsidRPr="00D83538">
        <w:rPr>
          <w:rFonts w:cs="Times New Roman"/>
        </w:rPr>
        <w:br/>
      </w:r>
      <w:r w:rsidR="00D83538" w:rsidRPr="00D83538">
        <w:rPr>
          <w:rFonts w:cs="Times New Roman"/>
        </w:rPr>
        <w:br/>
      </w:r>
      <w:r w:rsidRPr="00AD6FED">
        <w:rPr>
          <w:rStyle w:val="Heading3Char"/>
        </w:rPr>
        <w:t xml:space="preserve">3.3.2 </w:t>
      </w:r>
      <w:r w:rsidR="00D83538" w:rsidRPr="00AD6FED">
        <w:rPr>
          <w:rStyle w:val="Heading3Char"/>
        </w:rPr>
        <w:t>Design deadline</w:t>
      </w:r>
      <w:r w:rsidR="00D83538" w:rsidRPr="00AD6FED">
        <w:rPr>
          <w:rStyle w:val="Heading3Char"/>
        </w:rPr>
        <w:br/>
      </w:r>
      <w:r w:rsidR="00D83538" w:rsidRPr="00D83538">
        <w:rPr>
          <w:rFonts w:cs="Times New Roman"/>
          <w:color w:val="000000"/>
        </w:rPr>
        <w:t xml:space="preserve">The code must be written over the course of one semester and the final code is due on April 16th 2013. A total of 6 team members are available to work on the </w:t>
      </w:r>
      <w:r w:rsidR="00331667">
        <w:rPr>
          <w:rFonts w:cs="Times New Roman"/>
          <w:color w:val="000000"/>
        </w:rPr>
        <w:t>p</w:t>
      </w:r>
      <w:r w:rsidR="00D83538" w:rsidRPr="00D83538">
        <w:rPr>
          <w:rFonts w:cs="Times New Roman"/>
          <w:color w:val="000000"/>
        </w:rPr>
        <w:t>roject.</w:t>
      </w:r>
    </w:p>
    <w:p w:rsidR="00D83538" w:rsidRPr="00D83538" w:rsidRDefault="00AD6FED" w:rsidP="00D83538">
      <w:pPr>
        <w:rPr>
          <w:rFonts w:cs="Times New Roman"/>
        </w:rPr>
      </w:pPr>
      <w:bookmarkStart w:id="46" w:name="_Toc348295020"/>
      <w:r w:rsidRPr="00AD6FED">
        <w:rPr>
          <w:rStyle w:val="Heading3Char"/>
        </w:rPr>
        <w:t xml:space="preserve">3.3.3 </w:t>
      </w:r>
      <w:r w:rsidR="00D83538" w:rsidRPr="00AD6FED">
        <w:rPr>
          <w:rStyle w:val="Heading3Char"/>
        </w:rPr>
        <w:t>Easy to use</w:t>
      </w:r>
      <w:bookmarkEnd w:id="46"/>
      <w:r w:rsidR="00D83538" w:rsidRPr="00AD6FED">
        <w:rPr>
          <w:rStyle w:val="Heading3Char"/>
        </w:rPr>
        <w:br/>
      </w:r>
      <w:r w:rsidR="00D83538" w:rsidRPr="00D83538">
        <w:rPr>
          <w:rFonts w:cs="Times New Roman"/>
          <w:color w:val="000000"/>
        </w:rPr>
        <w:t>The game must be operable by a user of almost any background, regardless of their computer experience or age.</w:t>
      </w:r>
      <w:r w:rsidR="00D83538" w:rsidRPr="00D83538">
        <w:rPr>
          <w:rFonts w:cs="Times New Roman"/>
        </w:rPr>
        <w:br/>
      </w:r>
      <w:r w:rsidR="00D83538" w:rsidRPr="00D83538">
        <w:rPr>
          <w:rFonts w:cs="Times New Roman"/>
        </w:rPr>
        <w:br/>
      </w:r>
      <w:r w:rsidRPr="00AD6FED">
        <w:rPr>
          <w:rStyle w:val="Heading3Char"/>
        </w:rPr>
        <w:t>3.3.4 S</w:t>
      </w:r>
      <w:r w:rsidR="00D83538" w:rsidRPr="00AD6FED">
        <w:rPr>
          <w:rStyle w:val="Heading3Char"/>
        </w:rPr>
        <w:t>ingle programming language</w:t>
      </w:r>
      <w:r w:rsidR="00D83538" w:rsidRPr="00D83538">
        <w:rPr>
          <w:rFonts w:cs="Times New Roman"/>
        </w:rPr>
        <w:br/>
      </w:r>
      <w:r w:rsidR="00D83538" w:rsidRPr="00D83538">
        <w:rPr>
          <w:rFonts w:cs="Times New Roman"/>
          <w:color w:val="000000"/>
        </w:rPr>
        <w:t>Only one programming language should be used to code this game. It has been decided that the Java programming language will be used.</w:t>
      </w:r>
      <w:r w:rsidR="00D83538" w:rsidRPr="00D83538">
        <w:rPr>
          <w:rFonts w:cs="Times New Roman"/>
        </w:rPr>
        <w:br/>
      </w:r>
      <w:r w:rsidR="00D83538" w:rsidRPr="00D83538">
        <w:rPr>
          <w:rFonts w:cs="Times New Roman"/>
        </w:rPr>
        <w:br/>
      </w:r>
      <w:r w:rsidRPr="00AD6FED">
        <w:rPr>
          <w:rStyle w:val="Heading3Char"/>
        </w:rPr>
        <w:t>3.3.5 Limited access to d</w:t>
      </w:r>
      <w:r w:rsidR="00D83538" w:rsidRPr="00AD6FED">
        <w:rPr>
          <w:rStyle w:val="Heading3Char"/>
        </w:rPr>
        <w:t>esign applications</w:t>
      </w:r>
      <w:r w:rsidR="00D83538" w:rsidRPr="00AD6FED">
        <w:rPr>
          <w:rStyle w:val="Heading3Char"/>
        </w:rPr>
        <w:br/>
      </w:r>
      <w:r w:rsidR="00D83538" w:rsidRPr="00D83538">
        <w:rPr>
          <w:rFonts w:cs="Times New Roman"/>
          <w:color w:val="000000"/>
        </w:rPr>
        <w:t>We will be constrained by the visual effects possible using</w:t>
      </w:r>
      <w:r w:rsidR="00F1522B">
        <w:rPr>
          <w:rFonts w:cs="Times New Roman"/>
          <w:color w:val="000000"/>
        </w:rPr>
        <w:t xml:space="preserve"> JAVA</w:t>
      </w:r>
      <w:r w:rsidR="00D83538" w:rsidRPr="00D83538">
        <w:rPr>
          <w:rFonts w:cs="Times New Roman"/>
          <w:color w:val="000000"/>
        </w:rPr>
        <w:t xml:space="preserve"> SWING</w:t>
      </w:r>
      <w:r w:rsidR="00782094">
        <w:rPr>
          <w:rFonts w:cs="Times New Roman"/>
          <w:color w:val="000000"/>
        </w:rPr>
        <w:t xml:space="preserve"> and JAVA AWT</w:t>
      </w:r>
      <w:r w:rsidR="00D83538" w:rsidRPr="00D83538">
        <w:rPr>
          <w:rFonts w:cs="Times New Roman"/>
          <w:color w:val="000000"/>
        </w:rPr>
        <w:t>.</w:t>
      </w:r>
      <w:r w:rsidR="00D83538" w:rsidRPr="00D83538">
        <w:rPr>
          <w:rFonts w:cs="Times New Roman"/>
        </w:rPr>
        <w:br/>
      </w:r>
      <w:r w:rsidR="00D83538" w:rsidRPr="00D83538">
        <w:rPr>
          <w:rFonts w:cs="Times New Roman"/>
        </w:rPr>
        <w:br/>
      </w:r>
      <w:r w:rsidRPr="00AD6FED">
        <w:rPr>
          <w:rStyle w:val="Heading3Char"/>
        </w:rPr>
        <w:t xml:space="preserve">3.3.6 </w:t>
      </w:r>
      <w:r w:rsidR="00C07B2E">
        <w:rPr>
          <w:rStyle w:val="Heading3Char"/>
        </w:rPr>
        <w:t>X-Y P</w:t>
      </w:r>
      <w:r w:rsidR="00D83538" w:rsidRPr="00AD6FED">
        <w:rPr>
          <w:rStyle w:val="Heading3Char"/>
        </w:rPr>
        <w:t>lane</w:t>
      </w:r>
      <w:r w:rsidR="00D83538" w:rsidRPr="00D83538">
        <w:rPr>
          <w:rFonts w:cs="Times New Roman"/>
        </w:rPr>
        <w:br/>
      </w:r>
      <w:r w:rsidR="00D83538" w:rsidRPr="00D83538">
        <w:rPr>
          <w:rFonts w:cs="Times New Roman"/>
          <w:color w:val="000000"/>
        </w:rPr>
        <w:t xml:space="preserve">We do not currently possess the skills to create a three dimensional game because the majority of our team has no experience in the implementation of 3D models </w:t>
      </w:r>
    </w:p>
    <w:p w:rsidR="00AD6FED" w:rsidRDefault="00AD6FED" w:rsidP="00AD6FED">
      <w:pPr>
        <w:pStyle w:val="Heading3"/>
      </w:pPr>
      <w:bookmarkStart w:id="47" w:name="_Toc348295021"/>
      <w:r>
        <w:rPr>
          <w:bCs/>
        </w:rPr>
        <w:t xml:space="preserve">3.3.7 </w:t>
      </w:r>
      <w:r w:rsidR="00C07B2E">
        <w:rPr>
          <w:bCs/>
        </w:rPr>
        <w:t xml:space="preserve">Similar to </w:t>
      </w:r>
      <w:r w:rsidR="00C07B2E">
        <w:t>Traditional A</w:t>
      </w:r>
      <w:r w:rsidR="00D83538" w:rsidRPr="00D83538">
        <w:t>steroids</w:t>
      </w:r>
      <w:bookmarkEnd w:id="47"/>
    </w:p>
    <w:p w:rsidR="00D83538" w:rsidRPr="000C3DEB" w:rsidRDefault="00D83538" w:rsidP="000C3DEB">
      <w:pPr>
        <w:spacing w:after="0"/>
        <w:rPr>
          <w:rFonts w:cs="Times New Roman"/>
          <w:b/>
          <w:color w:val="000000"/>
        </w:rPr>
      </w:pPr>
      <w:r w:rsidRPr="00D83538">
        <w:t>Calculating high scores, recording of scores and ability to see statistics, multi-sized asteroids, aliens, bonus drops, weapon drops, bonus life drops, spaceship animations and environment wraparounds, keyboard control of the spaceship with gun, controlled firing rate and impact detection, proper game physics for asteroid and spaceship, sounds, a simple AI for the aliens, possibility of different difficulty levels, and 2 playe</w:t>
      </w:r>
      <w:r w:rsidR="00F1522B">
        <w:t>r</w:t>
      </w:r>
      <w:r w:rsidRPr="00D83538">
        <w:t xml:space="preserve"> mode (alternating turns).</w:t>
      </w:r>
    </w:p>
    <w:sectPr w:rsidR="00D83538" w:rsidRPr="000C3DEB" w:rsidSect="00BD3E27">
      <w:footerReference w:type="first" r:id="rId15"/>
      <w:pgSz w:w="12240" w:h="15840"/>
      <w:pgMar w:top="1440" w:right="1440" w:bottom="1440" w:left="1440" w:header="720" w:footer="720" w:gutter="0"/>
      <w:pgNumType w:start="1"/>
      <w:cols w:space="720"/>
      <w:titlePg/>
      <w:docGrid w:linePitch="23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F77" w:rsidRDefault="00594F77" w:rsidP="00415A31">
      <w:pPr>
        <w:spacing w:after="0" w:line="240" w:lineRule="auto"/>
      </w:pPr>
      <w:r>
        <w:separator/>
      </w:r>
    </w:p>
  </w:endnote>
  <w:endnote w:type="continuationSeparator" w:id="1">
    <w:p w:rsidR="00594F77" w:rsidRDefault="00594F77" w:rsidP="00415A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メイリオ">
    <w:altName w:val="MS PMincho"/>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2786327"/>
      <w:docPartObj>
        <w:docPartGallery w:val="Page Numbers (Bottom of Page)"/>
        <w:docPartUnique/>
      </w:docPartObj>
    </w:sdtPr>
    <w:sdtContent>
      <w:p w:rsidR="00AD6FED" w:rsidRDefault="00606CF9">
        <w:pPr>
          <w:pStyle w:val="Footer"/>
          <w:jc w:val="right"/>
        </w:pPr>
        <w:r>
          <w:fldChar w:fldCharType="begin"/>
        </w:r>
        <w:r w:rsidR="00AD6FED">
          <w:instrText xml:space="preserve"> PAGE   \* MERGEFORMAT </w:instrText>
        </w:r>
        <w:r>
          <w:fldChar w:fldCharType="separate"/>
        </w:r>
        <w:r w:rsidR="00B87232">
          <w:rPr>
            <w:noProof/>
          </w:rPr>
          <w:t>10</w:t>
        </w:r>
        <w:r>
          <w:rPr>
            <w:noProof/>
          </w:rPr>
          <w:fldChar w:fldCharType="end"/>
        </w:r>
      </w:p>
    </w:sdtContent>
  </w:sdt>
  <w:p w:rsidR="00AD6FED" w:rsidRDefault="00AD6F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FED" w:rsidRDefault="00AD6FED">
    <w:pPr>
      <w:pStyle w:val="Footer"/>
      <w:jc w:val="right"/>
    </w:pPr>
  </w:p>
  <w:p w:rsidR="00AD6FED" w:rsidRDefault="00AD6FE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FED" w:rsidRDefault="00AD6FED">
    <w:pPr>
      <w:pStyle w:val="Footer"/>
      <w:jc w:val="right"/>
    </w:pPr>
    <w:r>
      <w:t>1</w:t>
    </w:r>
  </w:p>
  <w:p w:rsidR="00AD6FED" w:rsidRDefault="00AD6F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F77" w:rsidRDefault="00594F77" w:rsidP="00415A31">
      <w:pPr>
        <w:spacing w:after="0" w:line="240" w:lineRule="auto"/>
      </w:pPr>
      <w:r>
        <w:separator/>
      </w:r>
    </w:p>
  </w:footnote>
  <w:footnote w:type="continuationSeparator" w:id="1">
    <w:p w:rsidR="00594F77" w:rsidRDefault="00594F77" w:rsidP="00415A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A5D7D"/>
    <w:multiLevelType w:val="hybridMultilevel"/>
    <w:tmpl w:val="9A5C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22C7"/>
    <w:multiLevelType w:val="hybridMultilevel"/>
    <w:tmpl w:val="AADC46D4"/>
    <w:lvl w:ilvl="0" w:tplc="CE505DA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EC87558"/>
    <w:multiLevelType w:val="hybridMultilevel"/>
    <w:tmpl w:val="F40AB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B014E"/>
    <w:multiLevelType w:val="hybridMultilevel"/>
    <w:tmpl w:val="5B38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21CB7"/>
    <w:multiLevelType w:val="hybridMultilevel"/>
    <w:tmpl w:val="9A5C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5D0D74"/>
    <w:multiLevelType w:val="hybridMultilevel"/>
    <w:tmpl w:val="A25071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F25E85"/>
    <w:multiLevelType w:val="hybridMultilevel"/>
    <w:tmpl w:val="CCE40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AC158F"/>
    <w:multiLevelType w:val="hybridMultilevel"/>
    <w:tmpl w:val="C04481D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D55F75"/>
    <w:multiLevelType w:val="hybridMultilevel"/>
    <w:tmpl w:val="8F9A7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3E0A3C"/>
    <w:multiLevelType w:val="hybridMultilevel"/>
    <w:tmpl w:val="9B021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6"/>
  </w:num>
  <w:num w:numId="5">
    <w:abstractNumId w:val="0"/>
  </w:num>
  <w:num w:numId="6">
    <w:abstractNumId w:val="3"/>
  </w:num>
  <w:num w:numId="7">
    <w:abstractNumId w:val="8"/>
  </w:num>
  <w:num w:numId="8">
    <w:abstractNumId w:val="5"/>
  </w:num>
  <w:num w:numId="9">
    <w:abstractNumId w:val="2"/>
  </w:num>
  <w:num w:numId="10">
    <w:abstractNumId w:val="7"/>
  </w:num>
  <w:num w:numId="11">
    <w:abstractNumId w:val="9"/>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attachedTemplate r:id="rId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5F7E4D"/>
    <w:rsid w:val="000636AD"/>
    <w:rsid w:val="000778B9"/>
    <w:rsid w:val="00087909"/>
    <w:rsid w:val="00093D6B"/>
    <w:rsid w:val="000C3DEB"/>
    <w:rsid w:val="00100134"/>
    <w:rsid w:val="00101BFB"/>
    <w:rsid w:val="00111E16"/>
    <w:rsid w:val="001253F1"/>
    <w:rsid w:val="00163D40"/>
    <w:rsid w:val="00180BB0"/>
    <w:rsid w:val="00182A08"/>
    <w:rsid w:val="00186A8D"/>
    <w:rsid w:val="00197201"/>
    <w:rsid w:val="001A4D0F"/>
    <w:rsid w:val="001B3483"/>
    <w:rsid w:val="00277357"/>
    <w:rsid w:val="002D5E9D"/>
    <w:rsid w:val="002F57B8"/>
    <w:rsid w:val="00331667"/>
    <w:rsid w:val="003523A4"/>
    <w:rsid w:val="00352623"/>
    <w:rsid w:val="00356F35"/>
    <w:rsid w:val="00375FEA"/>
    <w:rsid w:val="003C67CA"/>
    <w:rsid w:val="003F1081"/>
    <w:rsid w:val="00415117"/>
    <w:rsid w:val="00415A31"/>
    <w:rsid w:val="004427C6"/>
    <w:rsid w:val="004548B7"/>
    <w:rsid w:val="00473959"/>
    <w:rsid w:val="00477FCD"/>
    <w:rsid w:val="0048396B"/>
    <w:rsid w:val="004F0D6D"/>
    <w:rsid w:val="005026E5"/>
    <w:rsid w:val="00527A6F"/>
    <w:rsid w:val="00570137"/>
    <w:rsid w:val="0057522F"/>
    <w:rsid w:val="0058021B"/>
    <w:rsid w:val="00594F77"/>
    <w:rsid w:val="005F7E4D"/>
    <w:rsid w:val="00606CF9"/>
    <w:rsid w:val="006256D5"/>
    <w:rsid w:val="00651400"/>
    <w:rsid w:val="006611B0"/>
    <w:rsid w:val="00672B87"/>
    <w:rsid w:val="007167BF"/>
    <w:rsid w:val="00716D0D"/>
    <w:rsid w:val="00741432"/>
    <w:rsid w:val="00755054"/>
    <w:rsid w:val="00782094"/>
    <w:rsid w:val="0078388F"/>
    <w:rsid w:val="0079696E"/>
    <w:rsid w:val="007A5490"/>
    <w:rsid w:val="00803E9B"/>
    <w:rsid w:val="0088049D"/>
    <w:rsid w:val="00897838"/>
    <w:rsid w:val="008F2BFA"/>
    <w:rsid w:val="008F3868"/>
    <w:rsid w:val="008F5DB9"/>
    <w:rsid w:val="00911B56"/>
    <w:rsid w:val="00927A1F"/>
    <w:rsid w:val="00936DED"/>
    <w:rsid w:val="00951E7D"/>
    <w:rsid w:val="0096188F"/>
    <w:rsid w:val="009734CF"/>
    <w:rsid w:val="00974376"/>
    <w:rsid w:val="00984CE8"/>
    <w:rsid w:val="00A22C0F"/>
    <w:rsid w:val="00A37997"/>
    <w:rsid w:val="00A7560B"/>
    <w:rsid w:val="00A84FE2"/>
    <w:rsid w:val="00AA06BC"/>
    <w:rsid w:val="00AA59C9"/>
    <w:rsid w:val="00AD5B89"/>
    <w:rsid w:val="00AD6FED"/>
    <w:rsid w:val="00B02D71"/>
    <w:rsid w:val="00B6145A"/>
    <w:rsid w:val="00B87232"/>
    <w:rsid w:val="00BB0BBC"/>
    <w:rsid w:val="00BB3BCF"/>
    <w:rsid w:val="00BC5599"/>
    <w:rsid w:val="00BD3E27"/>
    <w:rsid w:val="00C077F6"/>
    <w:rsid w:val="00C07B2E"/>
    <w:rsid w:val="00C1034E"/>
    <w:rsid w:val="00C2343D"/>
    <w:rsid w:val="00C26429"/>
    <w:rsid w:val="00C45444"/>
    <w:rsid w:val="00C91374"/>
    <w:rsid w:val="00CB7B6E"/>
    <w:rsid w:val="00CD7BD1"/>
    <w:rsid w:val="00CE6378"/>
    <w:rsid w:val="00CF7317"/>
    <w:rsid w:val="00D061F1"/>
    <w:rsid w:val="00D21082"/>
    <w:rsid w:val="00D83538"/>
    <w:rsid w:val="00D904BB"/>
    <w:rsid w:val="00DD154A"/>
    <w:rsid w:val="00DD1BAD"/>
    <w:rsid w:val="00DD3386"/>
    <w:rsid w:val="00DD33F4"/>
    <w:rsid w:val="00DE5F95"/>
    <w:rsid w:val="00DF3827"/>
    <w:rsid w:val="00E330C0"/>
    <w:rsid w:val="00E5548F"/>
    <w:rsid w:val="00E602EB"/>
    <w:rsid w:val="00E65F93"/>
    <w:rsid w:val="00E86A64"/>
    <w:rsid w:val="00EC01A2"/>
    <w:rsid w:val="00EC1255"/>
    <w:rsid w:val="00EC26E1"/>
    <w:rsid w:val="00F0002E"/>
    <w:rsid w:val="00F06C89"/>
    <w:rsid w:val="00F1522B"/>
    <w:rsid w:val="00F5570A"/>
    <w:rsid w:val="00F647FE"/>
    <w:rsid w:val="00F80CDA"/>
    <w:rsid w:val="00F821BF"/>
    <w:rsid w:val="00F91408"/>
    <w:rsid w:val="00FA50AC"/>
    <w:rsid w:val="00FA525C"/>
    <w:rsid w:val="00FC11EB"/>
    <w:rsid w:val="00FC13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909"/>
  </w:style>
  <w:style w:type="paragraph" w:styleId="Heading1">
    <w:name w:val="heading 1"/>
    <w:basedOn w:val="Normal"/>
    <w:next w:val="Normal"/>
    <w:link w:val="Heading1Char"/>
    <w:uiPriority w:val="9"/>
    <w:qFormat/>
    <w:rsid w:val="00087909"/>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rsid w:val="00331667"/>
    <w:pPr>
      <w:keepNext/>
      <w:keepLines/>
      <w:spacing w:before="400" w:after="40" w:line="240" w:lineRule="auto"/>
      <w:outlineLvl w:val="1"/>
    </w:pPr>
    <w:rPr>
      <w:rFonts w:asciiTheme="majorHAnsi" w:eastAsiaTheme="majorEastAsia" w:hAnsiTheme="majorHAnsi" w:cstheme="majorBidi"/>
      <w:color w:val="B01513" w:themeColor="accent1"/>
      <w:sz w:val="28"/>
      <w:szCs w:val="24"/>
    </w:rPr>
  </w:style>
  <w:style w:type="paragraph" w:styleId="Heading3">
    <w:name w:val="heading 3"/>
    <w:basedOn w:val="Normal"/>
    <w:next w:val="Normal"/>
    <w:link w:val="Heading3Char"/>
    <w:uiPriority w:val="9"/>
    <w:unhideWhenUsed/>
    <w:qFormat/>
    <w:rsid w:val="00A84FE2"/>
    <w:pPr>
      <w:keepNext/>
      <w:keepLines/>
      <w:spacing w:before="40" w:after="120" w:line="240" w:lineRule="auto"/>
      <w:outlineLvl w:val="2"/>
    </w:pPr>
    <w:rPr>
      <w:rFonts w:asciiTheme="majorHAnsi" w:eastAsiaTheme="majorEastAsia" w:hAnsiTheme="majorHAnsi" w:cstheme="majorBidi"/>
      <w:color w:val="000000" w:themeColor="text1"/>
      <w:sz w:val="22"/>
      <w:szCs w:val="22"/>
    </w:rPr>
  </w:style>
  <w:style w:type="paragraph" w:styleId="Heading4">
    <w:name w:val="heading 4"/>
    <w:basedOn w:val="Normal"/>
    <w:next w:val="Normal"/>
    <w:link w:val="Heading4Char"/>
    <w:uiPriority w:val="9"/>
    <w:semiHidden/>
    <w:unhideWhenUsed/>
    <w:qFormat/>
    <w:rsid w:val="00087909"/>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rsid w:val="00087909"/>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087909"/>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087909"/>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087909"/>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087909"/>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87909"/>
    <w:rPr>
      <w:b/>
      <w:bCs/>
      <w:caps w:val="0"/>
      <w:smallCaps/>
      <w:spacing w:val="10"/>
    </w:rPr>
  </w:style>
  <w:style w:type="paragraph" w:styleId="Caption">
    <w:name w:val="caption"/>
    <w:basedOn w:val="Normal"/>
    <w:next w:val="Normal"/>
    <w:uiPriority w:val="35"/>
    <w:semiHidden/>
    <w:unhideWhenUsed/>
    <w:qFormat/>
    <w:rsid w:val="00087909"/>
    <w:pPr>
      <w:spacing w:line="240" w:lineRule="auto"/>
    </w:pPr>
    <w:rPr>
      <w:b/>
      <w:bCs/>
      <w:smallCaps/>
      <w:color w:val="595959" w:themeColor="text1" w:themeTint="A6"/>
      <w:spacing w:val="6"/>
    </w:rPr>
  </w:style>
  <w:style w:type="character" w:styleId="Emphasis">
    <w:name w:val="Emphasis"/>
    <w:basedOn w:val="DefaultParagraphFont"/>
    <w:uiPriority w:val="20"/>
    <w:qFormat/>
    <w:rsid w:val="00087909"/>
    <w:rPr>
      <w:i/>
      <w:iCs/>
      <w:color w:val="000000" w:themeColor="text1"/>
    </w:rPr>
  </w:style>
  <w:style w:type="character" w:customStyle="1" w:styleId="Heading1Char">
    <w:name w:val="Heading 1 Char"/>
    <w:basedOn w:val="DefaultParagraphFont"/>
    <w:link w:val="Heading1"/>
    <w:uiPriority w:val="9"/>
    <w:rsid w:val="0008790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sid w:val="00331667"/>
    <w:rPr>
      <w:rFonts w:asciiTheme="majorHAnsi" w:eastAsiaTheme="majorEastAsia" w:hAnsiTheme="majorHAnsi" w:cstheme="majorBidi"/>
      <w:color w:val="B01513" w:themeColor="accent1"/>
      <w:sz w:val="28"/>
      <w:szCs w:val="24"/>
    </w:rPr>
  </w:style>
  <w:style w:type="character" w:customStyle="1" w:styleId="Heading3Char">
    <w:name w:val="Heading 3 Char"/>
    <w:basedOn w:val="DefaultParagraphFont"/>
    <w:link w:val="Heading3"/>
    <w:uiPriority w:val="9"/>
    <w:rsid w:val="00A84FE2"/>
    <w:rPr>
      <w:rFonts w:asciiTheme="majorHAnsi" w:eastAsiaTheme="majorEastAsia" w:hAnsiTheme="majorHAnsi" w:cstheme="majorBidi"/>
      <w:color w:val="000000" w:themeColor="text1"/>
      <w:sz w:val="22"/>
      <w:szCs w:val="22"/>
    </w:rPr>
  </w:style>
  <w:style w:type="character" w:customStyle="1" w:styleId="Heading4Char">
    <w:name w:val="Heading 4 Char"/>
    <w:basedOn w:val="DefaultParagraphFont"/>
    <w:link w:val="Heading4"/>
    <w:uiPriority w:val="9"/>
    <w:semiHidden/>
    <w:rsid w:val="0008790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sid w:val="00087909"/>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087909"/>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087909"/>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sid w:val="00087909"/>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sid w:val="00087909"/>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sid w:val="00087909"/>
    <w:rPr>
      <w:b/>
      <w:bCs/>
      <w:i/>
      <w:iCs/>
      <w:color w:val="auto"/>
    </w:rPr>
  </w:style>
  <w:style w:type="paragraph" w:styleId="IntenseQuote">
    <w:name w:val="Intense Quote"/>
    <w:basedOn w:val="Normal"/>
    <w:next w:val="Normal"/>
    <w:link w:val="IntenseQuoteChar"/>
    <w:uiPriority w:val="30"/>
    <w:qFormat/>
    <w:rsid w:val="00087909"/>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sid w:val="00087909"/>
    <w:rPr>
      <w:color w:val="B01513" w:themeColor="accent1"/>
      <w:sz w:val="28"/>
      <w:szCs w:val="28"/>
    </w:rPr>
  </w:style>
  <w:style w:type="character" w:styleId="IntenseReference">
    <w:name w:val="Intense Reference"/>
    <w:basedOn w:val="DefaultParagraphFont"/>
    <w:uiPriority w:val="32"/>
    <w:qFormat/>
    <w:rsid w:val="00087909"/>
    <w:rPr>
      <w:b/>
      <w:bCs/>
      <w:caps w:val="0"/>
      <w:smallCaps/>
      <w:color w:val="auto"/>
      <w:spacing w:val="5"/>
      <w:u w:val="single"/>
    </w:rPr>
  </w:style>
  <w:style w:type="character" w:styleId="Hyperlink">
    <w:name w:val="Hyperlink"/>
    <w:basedOn w:val="DefaultParagraphFont"/>
    <w:uiPriority w:val="99"/>
    <w:unhideWhenUsed/>
    <w:rsid w:val="00087909"/>
    <w:rPr>
      <w:color w:val="4FB8C1" w:themeColor="text2" w:themeTint="99"/>
      <w:u w:val="single"/>
    </w:rPr>
  </w:style>
  <w:style w:type="character" w:styleId="FollowedHyperlink">
    <w:name w:val="FollowedHyperlink"/>
    <w:basedOn w:val="DefaultParagraphFont"/>
    <w:uiPriority w:val="99"/>
    <w:semiHidden/>
    <w:unhideWhenUsed/>
    <w:rsid w:val="00087909"/>
    <w:rPr>
      <w:color w:val="9DFFCB" w:themeColor="followedHyperlink"/>
      <w:u w:val="single"/>
    </w:rPr>
  </w:style>
  <w:style w:type="paragraph" w:styleId="NoSpacing">
    <w:name w:val="No Spacing"/>
    <w:link w:val="NoSpacingChar"/>
    <w:uiPriority w:val="1"/>
    <w:qFormat/>
    <w:rsid w:val="00087909"/>
    <w:pPr>
      <w:spacing w:after="0" w:line="240" w:lineRule="auto"/>
    </w:pPr>
  </w:style>
  <w:style w:type="character" w:customStyle="1" w:styleId="NoSpacingChar">
    <w:name w:val="No Spacing Char"/>
    <w:basedOn w:val="DefaultParagraphFont"/>
    <w:link w:val="NoSpacing"/>
    <w:uiPriority w:val="1"/>
    <w:rsid w:val="00087909"/>
  </w:style>
  <w:style w:type="paragraph" w:styleId="Quote">
    <w:name w:val="Quote"/>
    <w:basedOn w:val="Normal"/>
    <w:next w:val="Normal"/>
    <w:link w:val="QuoteChar"/>
    <w:uiPriority w:val="29"/>
    <w:qFormat/>
    <w:rsid w:val="00087909"/>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087909"/>
    <w:rPr>
      <w:rFonts w:asciiTheme="majorHAnsi" w:eastAsiaTheme="majorEastAsia" w:hAnsiTheme="majorHAnsi" w:cstheme="majorBidi"/>
    </w:rPr>
  </w:style>
  <w:style w:type="character" w:styleId="Strong">
    <w:name w:val="Strong"/>
    <w:basedOn w:val="DefaultParagraphFont"/>
    <w:uiPriority w:val="22"/>
    <w:qFormat/>
    <w:rsid w:val="00087909"/>
    <w:rPr>
      <w:b/>
      <w:bCs/>
    </w:rPr>
  </w:style>
  <w:style w:type="paragraph" w:styleId="Subtitle">
    <w:name w:val="Subtitle"/>
    <w:basedOn w:val="Normal"/>
    <w:next w:val="Normal"/>
    <w:link w:val="SubtitleChar"/>
    <w:uiPriority w:val="11"/>
    <w:qFormat/>
    <w:rsid w:val="00087909"/>
    <w:pPr>
      <w:numPr>
        <w:ilvl w:val="1"/>
      </w:numPr>
    </w:pPr>
    <w:rPr>
      <w:sz w:val="28"/>
      <w:szCs w:val="28"/>
    </w:rPr>
  </w:style>
  <w:style w:type="character" w:customStyle="1" w:styleId="SubtitleChar">
    <w:name w:val="Subtitle Char"/>
    <w:basedOn w:val="DefaultParagraphFont"/>
    <w:link w:val="Subtitle"/>
    <w:uiPriority w:val="11"/>
    <w:rsid w:val="00087909"/>
    <w:rPr>
      <w:sz w:val="28"/>
      <w:szCs w:val="28"/>
    </w:rPr>
  </w:style>
  <w:style w:type="character" w:styleId="SubtleEmphasis">
    <w:name w:val="Subtle Emphasis"/>
    <w:basedOn w:val="DefaultParagraphFont"/>
    <w:uiPriority w:val="19"/>
    <w:qFormat/>
    <w:rsid w:val="00087909"/>
    <w:rPr>
      <w:i/>
      <w:iCs/>
      <w:color w:val="595959" w:themeColor="text1" w:themeTint="A6"/>
    </w:rPr>
  </w:style>
  <w:style w:type="character" w:styleId="SubtleReference">
    <w:name w:val="Subtle Reference"/>
    <w:basedOn w:val="DefaultParagraphFont"/>
    <w:uiPriority w:val="31"/>
    <w:qFormat/>
    <w:rsid w:val="00087909"/>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087909"/>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sid w:val="00087909"/>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rsid w:val="00087909"/>
    <w:pPr>
      <w:ind w:left="720"/>
      <w:contextualSpacing/>
    </w:pPr>
  </w:style>
  <w:style w:type="table" w:styleId="TableGrid">
    <w:name w:val="Table Grid"/>
    <w:basedOn w:val="TableNormal"/>
    <w:uiPriority w:val="59"/>
    <w:rsid w:val="00D83538"/>
    <w:pPr>
      <w:spacing w:after="0" w:line="240" w:lineRule="auto"/>
    </w:pPr>
    <w:rPr>
      <w:rFonts w:ascii="Times New Roman" w:eastAsiaTheme="minorHAnsi" w:hAnsi="Times New Roman"/>
      <w:sz w:val="24"/>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408"/>
    <w:rPr>
      <w:rFonts w:ascii="Tahoma" w:hAnsi="Tahoma" w:cs="Tahoma"/>
      <w:sz w:val="16"/>
      <w:szCs w:val="16"/>
    </w:rPr>
  </w:style>
  <w:style w:type="paragraph" w:styleId="TOCHeading">
    <w:name w:val="TOC Heading"/>
    <w:basedOn w:val="Heading1"/>
    <w:next w:val="Normal"/>
    <w:uiPriority w:val="39"/>
    <w:semiHidden/>
    <w:unhideWhenUsed/>
    <w:qFormat/>
    <w:rsid w:val="00415A31"/>
    <w:pPr>
      <w:spacing w:before="480" w:after="0" w:line="276" w:lineRule="auto"/>
      <w:outlineLvl w:val="9"/>
    </w:pPr>
    <w:rPr>
      <w:b/>
      <w:bCs/>
      <w:color w:val="830F0E" w:themeColor="accent1" w:themeShade="BF"/>
      <w:lang w:eastAsia="en-US"/>
    </w:rPr>
  </w:style>
  <w:style w:type="paragraph" w:styleId="TOC1">
    <w:name w:val="toc 1"/>
    <w:basedOn w:val="Normal"/>
    <w:next w:val="Normal"/>
    <w:autoRedefine/>
    <w:uiPriority w:val="39"/>
    <w:unhideWhenUsed/>
    <w:rsid w:val="00C07B2E"/>
    <w:pPr>
      <w:tabs>
        <w:tab w:val="right" w:leader="dot" w:pos="9350"/>
      </w:tabs>
      <w:spacing w:after="80"/>
    </w:pPr>
  </w:style>
  <w:style w:type="paragraph" w:styleId="Header">
    <w:name w:val="header"/>
    <w:basedOn w:val="Normal"/>
    <w:link w:val="HeaderChar"/>
    <w:uiPriority w:val="99"/>
    <w:semiHidden/>
    <w:unhideWhenUsed/>
    <w:rsid w:val="00415A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5A31"/>
  </w:style>
  <w:style w:type="paragraph" w:styleId="Footer">
    <w:name w:val="footer"/>
    <w:basedOn w:val="Normal"/>
    <w:link w:val="FooterChar"/>
    <w:uiPriority w:val="99"/>
    <w:unhideWhenUsed/>
    <w:rsid w:val="00415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A31"/>
  </w:style>
  <w:style w:type="paragraph" w:styleId="TOC2">
    <w:name w:val="toc 2"/>
    <w:basedOn w:val="Normal"/>
    <w:next w:val="Normal"/>
    <w:autoRedefine/>
    <w:uiPriority w:val="39"/>
    <w:unhideWhenUsed/>
    <w:rsid w:val="00A84FE2"/>
    <w:pPr>
      <w:spacing w:after="100"/>
      <w:ind w:left="170"/>
    </w:pPr>
  </w:style>
  <w:style w:type="paragraph" w:styleId="TOC3">
    <w:name w:val="toc 3"/>
    <w:basedOn w:val="Normal"/>
    <w:next w:val="Normal"/>
    <w:autoRedefine/>
    <w:uiPriority w:val="39"/>
    <w:unhideWhenUsed/>
    <w:rsid w:val="00C07B2E"/>
    <w:pPr>
      <w:tabs>
        <w:tab w:val="right" w:leader="dot" w:pos="9350"/>
      </w:tabs>
      <w:spacing w:after="80"/>
      <w:ind w:left="3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ndards.ieee.org/findstds/standard/830-1998.html" TargetMode="Externa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ath.uaa.alaska.edu/~afkjm/cs401/IEEE830.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Asteroids_%28video_game%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260402139</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106</TotalTime>
  <Pages>15</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Software requirments specification</vt:lpstr>
    </vt:vector>
  </TitlesOfParts>
  <Company/>
  <LinksUpToDate>false</LinksUpToDate>
  <CharactersWithSpaces>25497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requirments specification</dc:title>
  <dc:subject>Team Name: 6 Guys, 1 Asteroid</dc:subject>
  <dc:creator>Jeffrey Leung</dc:creator>
  <cp:lastModifiedBy>HP</cp:lastModifiedBy>
  <cp:revision>61</cp:revision>
  <dcterms:created xsi:type="dcterms:W3CDTF">2013-02-10T22:33:00Z</dcterms:created>
  <dcterms:modified xsi:type="dcterms:W3CDTF">2013-02-11T03:10:00Z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